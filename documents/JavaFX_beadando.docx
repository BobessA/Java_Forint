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51B0" w14:textId="7B212C57" w:rsidR="00BC1D68" w:rsidRDefault="00BC1D68">
      <w:r w:rsidRPr="00A07096">
        <w:rPr>
          <w:rFonts w:ascii="Arial" w:hAnsi="Arial" w:cs="Arial"/>
          <w:noProof/>
          <w:color w:val="000000" w:themeColor="text1"/>
          <w:sz w:val="32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Default="00BC1D68"/>
    <w:p w14:paraId="4938E186" w14:textId="77777777" w:rsidR="00BC1D68" w:rsidRDefault="00BC1D68"/>
    <w:p w14:paraId="34A3D9D1" w14:textId="77777777" w:rsidR="00BC1D68" w:rsidRDefault="00BC1D68"/>
    <w:p w14:paraId="39AC054F" w14:textId="77777777" w:rsidR="00BC1D68" w:rsidRDefault="00BC1D68"/>
    <w:p w14:paraId="1FC0DF65" w14:textId="7D195136" w:rsidR="00BC1D68" w:rsidRPr="00D346A0" w:rsidRDefault="0045478F" w:rsidP="00BC1D68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JavaFX</w:t>
      </w:r>
      <w:proofErr w:type="spellEnd"/>
      <w:r>
        <w:rPr>
          <w:sz w:val="72"/>
          <w:szCs w:val="72"/>
        </w:rPr>
        <w:t xml:space="preserve"> beadandó</w:t>
      </w:r>
    </w:p>
    <w:p w14:paraId="4D46D9FA" w14:textId="322535D8" w:rsidR="00BC1D68" w:rsidRDefault="00BC1D68">
      <w:pPr>
        <w:rPr>
          <w:sz w:val="72"/>
          <w:szCs w:val="72"/>
        </w:rPr>
      </w:pPr>
    </w:p>
    <w:p w14:paraId="588F7A21" w14:textId="6F27A3EB" w:rsidR="00BC1D68" w:rsidRDefault="0045478F" w:rsidP="00BC1D68">
      <w:pPr>
        <w:jc w:val="center"/>
        <w:rPr>
          <w:sz w:val="56"/>
          <w:szCs w:val="56"/>
        </w:rPr>
      </w:pPr>
      <w:r>
        <w:rPr>
          <w:sz w:val="56"/>
          <w:szCs w:val="56"/>
        </w:rPr>
        <w:t>Forint</w:t>
      </w:r>
    </w:p>
    <w:p w14:paraId="3D14EF0A" w14:textId="0F46C043" w:rsidR="00BC1D68" w:rsidRDefault="00BC1D68">
      <w:pPr>
        <w:rPr>
          <w:sz w:val="40"/>
          <w:szCs w:val="40"/>
        </w:rPr>
      </w:pPr>
    </w:p>
    <w:p w14:paraId="284A7580" w14:textId="77777777" w:rsidR="00BC1D68" w:rsidRDefault="00BC1D68">
      <w:pPr>
        <w:rPr>
          <w:sz w:val="40"/>
          <w:szCs w:val="40"/>
        </w:rPr>
      </w:pPr>
    </w:p>
    <w:p w14:paraId="6CAF224A" w14:textId="3B9772E3" w:rsidR="0045478F" w:rsidRDefault="0045478F" w:rsidP="0045478F">
      <w:pPr>
        <w:jc w:val="center"/>
        <w:rPr>
          <w:sz w:val="40"/>
          <w:szCs w:val="40"/>
        </w:rPr>
      </w:pPr>
      <w:r>
        <w:rPr>
          <w:sz w:val="40"/>
          <w:szCs w:val="40"/>
        </w:rPr>
        <w:t>Katona Zsolt</w:t>
      </w:r>
    </w:p>
    <w:p w14:paraId="597CF5FA" w14:textId="6DC629E1" w:rsidR="00BC1D68" w:rsidRDefault="0045478F" w:rsidP="00BC1D68">
      <w:pPr>
        <w:jc w:val="center"/>
        <w:rPr>
          <w:sz w:val="32"/>
          <w:szCs w:val="32"/>
        </w:rPr>
      </w:pPr>
      <w:r>
        <w:rPr>
          <w:sz w:val="32"/>
          <w:szCs w:val="32"/>
        </w:rPr>
        <w:t>OJZGLU</w:t>
      </w:r>
    </w:p>
    <w:p w14:paraId="0368E458" w14:textId="77777777" w:rsidR="0045478F" w:rsidRDefault="0045478F" w:rsidP="00BC1D68">
      <w:pPr>
        <w:jc w:val="center"/>
        <w:rPr>
          <w:sz w:val="32"/>
          <w:szCs w:val="32"/>
        </w:rPr>
      </w:pPr>
    </w:p>
    <w:p w14:paraId="0F5AD8FB" w14:textId="77777777" w:rsidR="0045478F" w:rsidRDefault="0045478F" w:rsidP="0045478F">
      <w:pPr>
        <w:jc w:val="center"/>
        <w:rPr>
          <w:sz w:val="40"/>
          <w:szCs w:val="40"/>
        </w:rPr>
      </w:pPr>
      <w:r>
        <w:rPr>
          <w:sz w:val="40"/>
          <w:szCs w:val="40"/>
        </w:rPr>
        <w:t>Sándor Adrián</w:t>
      </w:r>
    </w:p>
    <w:p w14:paraId="2B42C54A" w14:textId="77777777" w:rsidR="0045478F" w:rsidRPr="00BC1D68" w:rsidRDefault="0045478F" w:rsidP="0045478F">
      <w:pPr>
        <w:jc w:val="center"/>
        <w:rPr>
          <w:sz w:val="32"/>
          <w:szCs w:val="32"/>
        </w:rPr>
      </w:pPr>
      <w:r>
        <w:rPr>
          <w:sz w:val="32"/>
          <w:szCs w:val="32"/>
        </w:rPr>
        <w:t>GMGCIY</w:t>
      </w:r>
    </w:p>
    <w:p w14:paraId="05259F3F" w14:textId="77777777" w:rsidR="0045478F" w:rsidRPr="00BC1D68" w:rsidRDefault="0045478F" w:rsidP="00BC1D68">
      <w:pPr>
        <w:jc w:val="center"/>
        <w:rPr>
          <w:sz w:val="32"/>
          <w:szCs w:val="32"/>
        </w:rPr>
      </w:pPr>
    </w:p>
    <w:p w14:paraId="4F044338" w14:textId="71938C0A" w:rsidR="00BC1D68" w:rsidRDefault="00BC1D68">
      <w:pPr>
        <w:rPr>
          <w:sz w:val="40"/>
          <w:szCs w:val="40"/>
        </w:rPr>
      </w:pPr>
    </w:p>
    <w:p w14:paraId="44704D86" w14:textId="66E24187" w:rsidR="00BC1D68" w:rsidRDefault="00BC1D68">
      <w:pPr>
        <w:rPr>
          <w:sz w:val="40"/>
          <w:szCs w:val="40"/>
        </w:rPr>
      </w:pPr>
    </w:p>
    <w:p w14:paraId="10F8C84A" w14:textId="3328761B" w:rsidR="00BC1D68" w:rsidRDefault="00BC1D68">
      <w:pPr>
        <w:rPr>
          <w:sz w:val="40"/>
          <w:szCs w:val="40"/>
        </w:rPr>
      </w:pPr>
    </w:p>
    <w:p w14:paraId="3247BEA1" w14:textId="0568F1A5" w:rsidR="00BC1D68" w:rsidRDefault="00BC1D68">
      <w:pPr>
        <w:rPr>
          <w:sz w:val="40"/>
          <w:szCs w:val="40"/>
        </w:rPr>
      </w:pPr>
    </w:p>
    <w:p w14:paraId="260B018A" w14:textId="508AAF54" w:rsidR="00BC1D68" w:rsidRDefault="00BC1D68">
      <w:pPr>
        <w:rPr>
          <w:sz w:val="40"/>
          <w:szCs w:val="40"/>
        </w:rPr>
      </w:pPr>
    </w:p>
    <w:p w14:paraId="737516D5" w14:textId="6DF9EA1A" w:rsidR="00032C0B" w:rsidRDefault="00032C0B">
      <w:pPr>
        <w:rPr>
          <w:sz w:val="40"/>
          <w:szCs w:val="40"/>
        </w:rPr>
      </w:pPr>
    </w:p>
    <w:p w14:paraId="2796EA0C" w14:textId="639D98E9" w:rsidR="00032C0B" w:rsidRDefault="00032C0B">
      <w:pPr>
        <w:rPr>
          <w:sz w:val="40"/>
          <w:szCs w:val="40"/>
        </w:rPr>
      </w:pPr>
    </w:p>
    <w:p w14:paraId="30001895" w14:textId="0EBBE23A" w:rsidR="00032C0B" w:rsidRDefault="00032C0B">
      <w:pPr>
        <w:rPr>
          <w:sz w:val="40"/>
          <w:szCs w:val="40"/>
        </w:rPr>
      </w:pPr>
    </w:p>
    <w:p w14:paraId="58E2733B" w14:textId="77777777" w:rsidR="00032C0B" w:rsidRDefault="00032C0B">
      <w:pPr>
        <w:rPr>
          <w:sz w:val="40"/>
          <w:szCs w:val="40"/>
        </w:rPr>
      </w:pPr>
    </w:p>
    <w:p w14:paraId="38C1B302" w14:textId="5B570492" w:rsidR="00BC1D68" w:rsidRPr="00032C0B" w:rsidRDefault="00BC1D68" w:rsidP="00BC1D68">
      <w:pPr>
        <w:jc w:val="center"/>
        <w:rPr>
          <w:sz w:val="32"/>
          <w:szCs w:val="32"/>
        </w:rPr>
      </w:pPr>
      <w:r w:rsidRPr="00032C0B">
        <w:rPr>
          <w:sz w:val="32"/>
          <w:szCs w:val="32"/>
        </w:rPr>
        <w:t>202</w:t>
      </w:r>
      <w:r w:rsidR="0045478F">
        <w:rPr>
          <w:sz w:val="32"/>
          <w:szCs w:val="32"/>
        </w:rPr>
        <w:t>4</w:t>
      </w:r>
    </w:p>
    <w:p w14:paraId="484BD79C" w14:textId="4FA1E7A4" w:rsidR="00BC1D68" w:rsidRPr="00BC1D68" w:rsidRDefault="00BC1D68">
      <w:r>
        <w:br w:type="page"/>
      </w:r>
    </w:p>
    <w:p w14:paraId="4F3533F9" w14:textId="58B16808" w:rsidR="000B54A5" w:rsidRPr="000B54A5" w:rsidRDefault="00402F50" w:rsidP="00680CD7">
      <w:pPr>
        <w:pStyle w:val="szdcmsortartalomjegyzk"/>
      </w:pPr>
      <w:r>
        <w:lastRenderedPageBreak/>
        <w:t>Tartalomjegyzék</w:t>
      </w:r>
    </w:p>
    <w:p w14:paraId="105F9177" w14:textId="0E245504" w:rsidR="00E625C2" w:rsidRDefault="00AD77F8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r>
        <w:fldChar w:fldCharType="begin"/>
      </w:r>
      <w:r w:rsidR="00D26B5E">
        <w:instrText xml:space="preserve"> TOC \h \z \t "szd_címsor1;1;szd_címsor_számozatlan;1;szd_címsor2;2;szd_címsor3;3" </w:instrText>
      </w:r>
      <w:r>
        <w:fldChar w:fldCharType="separate"/>
      </w:r>
      <w:hyperlink w:anchor="_Toc183958387" w:history="1">
        <w:r w:rsidR="00E625C2" w:rsidRPr="0072567F">
          <w:rPr>
            <w:rStyle w:val="Hiperhivatkozs"/>
            <w:noProof/>
          </w:rPr>
          <w:t>Bevezetés</w:t>
        </w:r>
        <w:r w:rsidR="00E625C2">
          <w:rPr>
            <w:noProof/>
            <w:webHidden/>
          </w:rPr>
          <w:tab/>
        </w:r>
        <w:r w:rsidR="00E625C2">
          <w:rPr>
            <w:noProof/>
            <w:webHidden/>
          </w:rPr>
          <w:fldChar w:fldCharType="begin"/>
        </w:r>
        <w:r w:rsidR="00E625C2">
          <w:rPr>
            <w:noProof/>
            <w:webHidden/>
          </w:rPr>
          <w:instrText xml:space="preserve"> PAGEREF _Toc183958387 \h </w:instrText>
        </w:r>
        <w:r w:rsidR="00E625C2">
          <w:rPr>
            <w:noProof/>
            <w:webHidden/>
          </w:rPr>
        </w:r>
        <w:r w:rsidR="00E625C2">
          <w:rPr>
            <w:noProof/>
            <w:webHidden/>
          </w:rPr>
          <w:fldChar w:fldCharType="separate"/>
        </w:r>
        <w:r w:rsidR="00E625C2">
          <w:rPr>
            <w:noProof/>
            <w:webHidden/>
          </w:rPr>
          <w:t>4</w:t>
        </w:r>
        <w:r w:rsidR="00E625C2">
          <w:rPr>
            <w:noProof/>
            <w:webHidden/>
          </w:rPr>
          <w:fldChar w:fldCharType="end"/>
        </w:r>
      </w:hyperlink>
    </w:p>
    <w:p w14:paraId="3D5C455E" w14:textId="109861CD" w:rsidR="00E625C2" w:rsidRDefault="00E625C2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88" w:history="1">
        <w:r w:rsidRPr="0072567F">
          <w:rPr>
            <w:rStyle w:val="Hiperhivatkozs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A feladatról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DDF766" w14:textId="7D9738DC" w:rsidR="00E625C2" w:rsidRDefault="00E625C2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89" w:history="1">
        <w:r w:rsidRPr="0072567F">
          <w:rPr>
            <w:rStyle w:val="Hiperhivatkozs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68CC23" w14:textId="0AF67FE5" w:rsidR="00E625C2" w:rsidRDefault="00E625C2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0" w:history="1">
        <w:r w:rsidRPr="0072567F">
          <w:rPr>
            <w:rStyle w:val="Hiperhivatkozs"/>
            <w:noProof/>
          </w:rPr>
          <w:t>2.1.</w:t>
        </w:r>
        <w:r>
          <w:rPr>
            <w:rFonts w:eastAsiaTheme="minorEastAsia"/>
            <w:small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Adatbázis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6C2A84" w14:textId="108CE58A" w:rsidR="00E625C2" w:rsidRDefault="00E625C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1" w:history="1">
        <w:r w:rsidRPr="0072567F">
          <w:rPr>
            <w:rStyle w:val="Hiperhivatkozs"/>
            <w:noProof/>
          </w:rPr>
          <w:t>2.1.1.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anyag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A7CE96" w14:textId="0EE20E5A" w:rsidR="00E625C2" w:rsidRDefault="00E625C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2" w:history="1">
        <w:r w:rsidRPr="0072567F">
          <w:rPr>
            <w:rStyle w:val="Hiperhivatkozs"/>
            <w:noProof/>
          </w:rPr>
          <w:t>2.1.2.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tervezo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AD3904" w14:textId="2B55594B" w:rsidR="00E625C2" w:rsidRDefault="00E625C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3" w:history="1">
        <w:r w:rsidRPr="0072567F">
          <w:rPr>
            <w:rStyle w:val="Hiperhivatkozs"/>
            <w:noProof/>
          </w:rPr>
          <w:t>2.1.3.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erme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713734" w14:textId="22936A7A" w:rsidR="00E625C2" w:rsidRDefault="00E625C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4" w:history="1">
        <w:r w:rsidRPr="0072567F">
          <w:rPr>
            <w:rStyle w:val="Hiperhivatkozs"/>
            <w:noProof/>
          </w:rPr>
          <w:t>2.1.4.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akod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5F9D54" w14:textId="3E91386F" w:rsidR="00E625C2" w:rsidRDefault="00E625C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5" w:history="1">
        <w:r w:rsidRPr="0072567F">
          <w:rPr>
            <w:rStyle w:val="Hiperhivatkozs"/>
            <w:noProof/>
          </w:rPr>
          <w:t>2.1.5.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tkod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239EBE" w14:textId="2C8C22AE" w:rsidR="00E625C2" w:rsidRDefault="00E625C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6" w:history="1">
        <w:r w:rsidRPr="0072567F">
          <w:rPr>
            <w:rStyle w:val="Hiperhivatkozs"/>
            <w:noProof/>
          </w:rPr>
          <w:t>2.1.6.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deviza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8DC958" w14:textId="6F339FF4" w:rsidR="00E625C2" w:rsidRDefault="00E625C2">
      <w:pPr>
        <w:pStyle w:val="TJ3"/>
        <w:tabs>
          <w:tab w:val="left" w:pos="1440"/>
          <w:tab w:val="right" w:leader="dot" w:pos="8776"/>
        </w:tabs>
        <w:rPr>
          <w:rFonts w:eastAsiaTheme="minorEastAsia"/>
          <w:i w:val="0"/>
          <w:iC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7" w:history="1">
        <w:r w:rsidRPr="0072567F">
          <w:rPr>
            <w:rStyle w:val="Hiperhivatkozs"/>
            <w:noProof/>
          </w:rPr>
          <w:t>2.1.7.</w:t>
        </w:r>
        <w:r>
          <w:rPr>
            <w:rFonts w:eastAsiaTheme="minorEastAsia"/>
            <w:i w:val="0"/>
            <w:iC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params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722B81" w14:textId="1E6E30CA" w:rsidR="00E625C2" w:rsidRDefault="00E625C2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8" w:history="1">
        <w:r w:rsidRPr="0072567F">
          <w:rPr>
            <w:rStyle w:val="Hiperhivatkozs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CRUD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FBDB57" w14:textId="7DC33D37" w:rsidR="00E625C2" w:rsidRDefault="00E625C2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399" w:history="1">
        <w:r w:rsidRPr="0072567F">
          <w:rPr>
            <w:rStyle w:val="Hiperhivatkozs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MNB adatszolgáltatás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1A6C87" w14:textId="44A7FE74" w:rsidR="00E625C2" w:rsidRDefault="00E625C2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400" w:history="1">
        <w:r w:rsidRPr="0072567F">
          <w:rPr>
            <w:rStyle w:val="Hiperhivatkozs"/>
            <w:noProof/>
          </w:rPr>
          <w:t>5.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Párhuzamos programvégrehajtás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7C23B4E" w14:textId="15BCB6E9" w:rsidR="00E625C2" w:rsidRDefault="00E625C2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401" w:history="1">
        <w:r w:rsidRPr="0072567F">
          <w:rPr>
            <w:rStyle w:val="Hiperhivatkozs"/>
            <w:noProof/>
          </w:rPr>
          <w:t>6.</w:t>
        </w:r>
        <w:r>
          <w:rPr>
            <w:rFonts w:eastAsiaTheme="minorEastAsia"/>
            <w:b w:val="0"/>
            <w:bCs w:val="0"/>
            <w:caps w:val="0"/>
            <w:noProof/>
            <w:kern w:val="2"/>
            <w:sz w:val="24"/>
            <w:szCs w:val="24"/>
            <w:lang w:eastAsia="hu-HU"/>
            <w14:ligatures w14:val="standardContextual"/>
          </w:rPr>
          <w:tab/>
        </w:r>
        <w:r w:rsidRPr="0072567F">
          <w:rPr>
            <w:rStyle w:val="Hiperhivatkozs"/>
            <w:noProof/>
          </w:rPr>
          <w:t>Forex menüpont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69E506" w14:textId="69CCBEE5" w:rsidR="00E625C2" w:rsidRDefault="00E625C2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kern w:val="2"/>
          <w:sz w:val="24"/>
          <w:szCs w:val="24"/>
          <w:lang w:eastAsia="hu-HU"/>
          <w14:ligatures w14:val="standardContextual"/>
        </w:rPr>
      </w:pPr>
      <w:hyperlink w:anchor="_Toc183958402" w:history="1">
        <w:r w:rsidRPr="0072567F">
          <w:rPr>
            <w:rStyle w:val="Hiperhivatkozs"/>
            <w:noProof/>
          </w:rPr>
          <w:t>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_Toc183958402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26B1F5E" w14:textId="2683C7CF" w:rsidR="00402F50" w:rsidRDefault="00AD77F8">
      <w:r>
        <w:fldChar w:fldCharType="end"/>
      </w:r>
    </w:p>
    <w:p w14:paraId="729F2DD1" w14:textId="77777777" w:rsidR="002D35FE" w:rsidRDefault="002D35FE">
      <w:r>
        <w:br w:type="page"/>
      </w:r>
    </w:p>
    <w:p w14:paraId="5FAD8E81" w14:textId="77777777" w:rsidR="002D35FE" w:rsidRDefault="002D35FE" w:rsidP="002D35FE">
      <w:pPr>
        <w:pStyle w:val="szdcmsorszmozatlan"/>
      </w:pPr>
      <w:bookmarkStart w:id="0" w:name="_Toc183958387"/>
      <w:r>
        <w:lastRenderedPageBreak/>
        <w:t>Bevezetés</w:t>
      </w:r>
      <w:bookmarkEnd w:id="0"/>
    </w:p>
    <w:p w14:paraId="332547B7" w14:textId="7C3AACAF" w:rsidR="001F0736" w:rsidRDefault="001F0736" w:rsidP="001F0736">
      <w:pPr>
        <w:pStyle w:val="szdszveg"/>
      </w:pPr>
      <w:r w:rsidRPr="001F0736">
        <w:t xml:space="preserve">A </w:t>
      </w:r>
      <w:proofErr w:type="spellStart"/>
      <w:r w:rsidRPr="001F0736">
        <w:t>JavaFX</w:t>
      </w:r>
      <w:proofErr w:type="spellEnd"/>
      <w:r w:rsidRPr="001F0736">
        <w:t xml:space="preserve"> egy Java alapú keretrendszer, mely lehetővé teszi asztali alkalmazások fejlesztését modern, grafikus felhasználói felülettel. A </w:t>
      </w:r>
      <w:proofErr w:type="spellStart"/>
      <w:r w:rsidRPr="001F0736">
        <w:t>JavaFX</w:t>
      </w:r>
      <w:proofErr w:type="spellEnd"/>
      <w:r w:rsidRPr="001F0736">
        <w:t xml:space="preserve"> eszközöket kínál a felhasználói felület komponenseinek létrehozásához, mint például gombok, táblázatok és grafikonok. Támogatja az FXML nyelvet is, </w:t>
      </w:r>
      <w:r>
        <w:t xml:space="preserve">ami </w:t>
      </w:r>
      <w:r w:rsidRPr="001F0736">
        <w:t>megkönnyíti a felhasználói felület elkülönítését az alkalmazás logikájától</w:t>
      </w:r>
      <w:r w:rsidR="00526509">
        <w:t>,</w:t>
      </w:r>
      <w:r w:rsidRPr="001F0736">
        <w:t xml:space="preserve"> </w:t>
      </w:r>
      <w:r w:rsidR="00526509">
        <w:t>a</w:t>
      </w:r>
      <w:r w:rsidRPr="001F0736">
        <w:t xml:space="preserve">z alkalmazás vizuális része </w:t>
      </w:r>
      <w:r w:rsidR="00526509">
        <w:t xml:space="preserve">pedig </w:t>
      </w:r>
      <w:r w:rsidRPr="001F0736">
        <w:t xml:space="preserve">könnyen </w:t>
      </w:r>
      <w:proofErr w:type="spellStart"/>
      <w:r w:rsidRPr="001F0736">
        <w:t>testreszabható</w:t>
      </w:r>
      <w:proofErr w:type="spellEnd"/>
      <w:r w:rsidRPr="001F0736">
        <w:t xml:space="preserve"> CSS segítségével.</w:t>
      </w:r>
    </w:p>
    <w:p w14:paraId="7A3DE16A" w14:textId="664ABBDF" w:rsidR="00526509" w:rsidRDefault="00526509" w:rsidP="001F0736">
      <w:pPr>
        <w:pStyle w:val="szdszveg"/>
      </w:pPr>
      <w:r>
        <w:t xml:space="preserve">A </w:t>
      </w:r>
      <w:proofErr w:type="spellStart"/>
      <w:r>
        <w:t>JavaFX</w:t>
      </w:r>
      <w:proofErr w:type="spellEnd"/>
      <w:r>
        <w:t xml:space="preserve"> alkalmazásokban az egyik leggyakrabban alkalmazott architektúra az MVC </w:t>
      </w:r>
      <w:proofErr w:type="spellStart"/>
      <w:r>
        <w:t>Model-View-Controller</w:t>
      </w:r>
      <w:proofErr w:type="spellEnd"/>
      <w:r>
        <w:t xml:space="preserve">. Ez a minta 3 fő komponenst különít el. </w:t>
      </w:r>
    </w:p>
    <w:p w14:paraId="5B8DBB55" w14:textId="15DDE4A2" w:rsidR="00526509" w:rsidRDefault="00526509" w:rsidP="00526509">
      <w:pPr>
        <w:pStyle w:val="szdszveg"/>
        <w:numPr>
          <w:ilvl w:val="0"/>
          <w:numId w:val="16"/>
        </w:numPr>
      </w:pPr>
      <w:proofErr w:type="spellStart"/>
      <w:r>
        <w:t>Model</w:t>
      </w:r>
      <w:proofErr w:type="spellEnd"/>
      <w:r>
        <w:t>: Az adatokat és üzleti logikát tartalmazza</w:t>
      </w:r>
    </w:p>
    <w:p w14:paraId="0FB70118" w14:textId="759BF119" w:rsidR="00526509" w:rsidRDefault="00526509" w:rsidP="00526509">
      <w:pPr>
        <w:pStyle w:val="szdszveg"/>
        <w:numPr>
          <w:ilvl w:val="0"/>
          <w:numId w:val="16"/>
        </w:numPr>
      </w:pPr>
      <w:proofErr w:type="spellStart"/>
      <w:r>
        <w:t>View</w:t>
      </w:r>
      <w:proofErr w:type="spellEnd"/>
      <w:r>
        <w:t xml:space="preserve">: A felhasználói interfészt képviseli, ezek </w:t>
      </w:r>
      <w:proofErr w:type="spellStart"/>
      <w:r>
        <w:t>JavaFX</w:t>
      </w:r>
      <w:proofErr w:type="spellEnd"/>
      <w:r>
        <w:t xml:space="preserve">-ben általában FXML fájlokként vannak definiálva. </w:t>
      </w:r>
    </w:p>
    <w:p w14:paraId="34BED470" w14:textId="1342ACB2" w:rsidR="00526509" w:rsidRDefault="00526509" w:rsidP="00526509">
      <w:pPr>
        <w:pStyle w:val="szdszveg"/>
        <w:numPr>
          <w:ilvl w:val="0"/>
          <w:numId w:val="16"/>
        </w:numPr>
      </w:pPr>
      <w:proofErr w:type="spellStart"/>
      <w:r>
        <w:t>Controller</w:t>
      </w:r>
      <w:proofErr w:type="spellEnd"/>
      <w:r>
        <w:t xml:space="preserve">: Az a </w:t>
      </w:r>
      <w:proofErr w:type="gramStart"/>
      <w:r>
        <w:t>réteg</w:t>
      </w:r>
      <w:proofErr w:type="gramEnd"/>
      <w:r>
        <w:t xml:space="preserve"> amely kapcsolatot biztosít a modellek és nézetek közt.</w:t>
      </w:r>
    </w:p>
    <w:p w14:paraId="7DC9D92D" w14:textId="77777777" w:rsidR="00526509" w:rsidRDefault="00526509" w:rsidP="00526509">
      <w:pPr>
        <w:pStyle w:val="szdszveg"/>
      </w:pPr>
    </w:p>
    <w:p w14:paraId="0F6BD763" w14:textId="6BBF3B9E" w:rsidR="00526509" w:rsidRDefault="00526509" w:rsidP="00526509">
      <w:pPr>
        <w:pStyle w:val="szdszveg"/>
      </w:pPr>
      <w:r w:rsidRPr="00526509">
        <w:t xml:space="preserve">Az MVC struktúra előnye, hogy elkülöníti a különböző egységeket, így az alkalmazás karbantartása és bővítése könnyebbé válik. </w:t>
      </w:r>
      <w:r>
        <w:t xml:space="preserve">Az </w:t>
      </w:r>
      <w:r w:rsidRPr="00526509">
        <w:t xml:space="preserve">FXML </w:t>
      </w:r>
      <w:r>
        <w:t xml:space="preserve">pedig, </w:t>
      </w:r>
      <w:r w:rsidRPr="00526509">
        <w:t>a nézet definiálására különösen jól alkalmazható, mivel lehetővé teszi a felhasználói felület fejlesztését programozási logik</w:t>
      </w:r>
      <w:r>
        <w:t>a nélkül</w:t>
      </w:r>
      <w:r w:rsidRPr="00526509">
        <w:t>.</w:t>
      </w:r>
    </w:p>
    <w:p w14:paraId="331031C4" w14:textId="77777777" w:rsidR="00526509" w:rsidRDefault="00526509" w:rsidP="004D0956">
      <w:pPr>
        <w:pStyle w:val="szdszveg"/>
        <w:ind w:firstLine="0"/>
      </w:pPr>
    </w:p>
    <w:p w14:paraId="1A7E29E8" w14:textId="3184D9F0" w:rsidR="00FE1039" w:rsidRDefault="0032423C" w:rsidP="009B4476">
      <w:pPr>
        <w:pStyle w:val="szdcmsor1"/>
      </w:pPr>
      <w:bookmarkStart w:id="1" w:name="_Toc183958388"/>
      <w:r>
        <w:lastRenderedPageBreak/>
        <w:t xml:space="preserve">A </w:t>
      </w:r>
      <w:r w:rsidR="00526509">
        <w:t>feladatról</w:t>
      </w:r>
      <w:bookmarkEnd w:id="1"/>
    </w:p>
    <w:p w14:paraId="7735C770" w14:textId="6A1D3699" w:rsidR="00526509" w:rsidRDefault="00BF51AB" w:rsidP="00526509">
      <w:pPr>
        <w:pStyle w:val="szdszveg"/>
      </w:pPr>
      <w:r>
        <w:t xml:space="preserve">Az elkészült program egy olyan </w:t>
      </w:r>
      <w:proofErr w:type="spellStart"/>
      <w:r>
        <w:t>JavaFX</w:t>
      </w:r>
      <w:proofErr w:type="spellEnd"/>
      <w:r>
        <w:t xml:space="preserve"> alkalmazás, mely egyrészt a Magyar Nemzeti Bank által, limitált darabszámban kiadott forint érmék adatait tartalmazza, jeleníti meg és engedi meg ezen adatok módosítását, bővítését, másrészt kapcsolatot épít az MNB SOAP szolgáltatásával, így a pontos és aktuális képet kaphatunk a jelenlegi, vagy épp a korábbi árfolyamadatokról. Az alkalmazás harmadik nagyobb funkcionális része az OANDA API-</w:t>
      </w:r>
      <w:proofErr w:type="spellStart"/>
      <w:r>
        <w:t>val</w:t>
      </w:r>
      <w:proofErr w:type="spellEnd"/>
      <w:r>
        <w:t xml:space="preserve"> való integráció, </w:t>
      </w:r>
      <w:r w:rsidRPr="00BF51AB">
        <w:t>amelyet a devizapiaci (</w:t>
      </w:r>
      <w:proofErr w:type="spellStart"/>
      <w:r w:rsidRPr="00BF51AB">
        <w:t>Forex</w:t>
      </w:r>
      <w:proofErr w:type="spellEnd"/>
      <w:r w:rsidRPr="00BF51AB">
        <w:t>) és más pénzügyi eszközök adataihoz és kereskedési szolgáltatásaihoz való hozzáférésre terveztek. Az API lehetővé teszi, hogy automatizált rendszereket építsünk devizakereskedéshez, valós idejű adatelemzéshez vagy éppen történelmi árfolyamadatok letöltéséhez.</w:t>
      </w:r>
    </w:p>
    <w:p w14:paraId="744B1CB2" w14:textId="77777777" w:rsidR="00BF51AB" w:rsidRPr="00D71140" w:rsidRDefault="00BF51AB" w:rsidP="00526509">
      <w:pPr>
        <w:pStyle w:val="szdszveg"/>
        <w:rPr>
          <w:color w:val="FF0000"/>
        </w:rPr>
      </w:pPr>
    </w:p>
    <w:p w14:paraId="09CAA203" w14:textId="25DC74E3" w:rsidR="00D71140" w:rsidRDefault="00D71140" w:rsidP="00526509">
      <w:pPr>
        <w:pStyle w:val="szdszveg"/>
      </w:pPr>
      <w:r w:rsidRPr="00CD6F63">
        <w:t>A fejleszté</w:t>
      </w:r>
      <w:r w:rsidR="00CD6F63">
        <w:t>s folyamán</w:t>
      </w:r>
      <w:r w:rsidRPr="00CD6F63">
        <w:t>, elsődlegesen a funkcionalitás megvalósítását helyeztük előtérbe, emiatt a felhasználói felület egy egyszerű</w:t>
      </w:r>
      <w:r w:rsidR="00CD6F63">
        <w:t>, mégis igényes, átlátható megjelenést kapott.</w:t>
      </w:r>
      <w:r w:rsidRPr="00CD6F63">
        <w:t xml:space="preserve"> </w:t>
      </w:r>
    </w:p>
    <w:p w14:paraId="73648ED4" w14:textId="77777777" w:rsidR="00CD6F63" w:rsidRDefault="00CD6F63" w:rsidP="00526509">
      <w:pPr>
        <w:pStyle w:val="szdszveg"/>
      </w:pPr>
    </w:p>
    <w:p w14:paraId="698E176F" w14:textId="77777777" w:rsidR="00CD6F63" w:rsidRPr="00CD6F63" w:rsidRDefault="00CD6F63" w:rsidP="00526509">
      <w:pPr>
        <w:pStyle w:val="szdszveg"/>
      </w:pPr>
    </w:p>
    <w:p w14:paraId="685B7230" w14:textId="7769FC9E" w:rsidR="00526509" w:rsidRDefault="00BF51AB" w:rsidP="00C15EB7">
      <w:pPr>
        <w:pStyle w:val="szdcmsor1"/>
      </w:pPr>
      <w:bookmarkStart w:id="2" w:name="_Toc183958389"/>
      <w:r>
        <w:lastRenderedPageBreak/>
        <w:t>Adatbázis</w:t>
      </w:r>
      <w:bookmarkEnd w:id="2"/>
    </w:p>
    <w:p w14:paraId="6D2E48DC" w14:textId="2DEF33AE" w:rsidR="00BF51AB" w:rsidRDefault="00BF51AB" w:rsidP="00BF51AB">
      <w:pPr>
        <w:pStyle w:val="szdszveg"/>
      </w:pPr>
      <w:r>
        <w:t xml:space="preserve">A feladat megvalósításának egyik kritériuma volt, hogy az adatbázis nem függhet külső adatbázistól, így könnyen mozgatható az elkészült alkalmazás egyik gépről a másikra. </w:t>
      </w:r>
    </w:p>
    <w:p w14:paraId="2FD6C9BA" w14:textId="2C9F54D2" w:rsidR="00BF51AB" w:rsidRDefault="00BF51AB" w:rsidP="00BF51AB">
      <w:pPr>
        <w:pStyle w:val="szdszveg"/>
      </w:pPr>
      <w:r>
        <w:t xml:space="preserve">Ennek függvényében </w:t>
      </w:r>
      <w:proofErr w:type="spellStart"/>
      <w:r>
        <w:t>SQLite</w:t>
      </w:r>
      <w:proofErr w:type="spellEnd"/>
      <w:r>
        <w:t xml:space="preserve"> adatbázist használ a program, ami </w:t>
      </w:r>
      <w:r w:rsidRPr="00BF51AB">
        <w:t>egy könnyű, önállóan működő, beágyazott adatbázis-kezelő rendszer</w:t>
      </w:r>
      <w:r>
        <w:t xml:space="preserve">, ellentétben a hagyományos szerver alapú adatbázisokkal, mint például a </w:t>
      </w:r>
      <w:proofErr w:type="spellStart"/>
      <w:r>
        <w:t>MySql</w:t>
      </w:r>
      <w:proofErr w:type="spellEnd"/>
      <w:r>
        <w:t xml:space="preserve">. Az </w:t>
      </w:r>
      <w:proofErr w:type="spellStart"/>
      <w:r>
        <w:t>SQLite</w:t>
      </w:r>
      <w:proofErr w:type="spellEnd"/>
      <w:r>
        <w:t xml:space="preserve"> nem igényel külön adatbázisszervert</w:t>
      </w:r>
      <w:r w:rsidR="00E15CEA">
        <w:t>, mivel minden adat egyetlen fájlban tárolódik.</w:t>
      </w:r>
    </w:p>
    <w:p w14:paraId="604731C5" w14:textId="77777777" w:rsidR="00E15CEA" w:rsidRDefault="00E15CEA" w:rsidP="00BF51AB">
      <w:pPr>
        <w:pStyle w:val="szdszveg"/>
      </w:pPr>
    </w:p>
    <w:p w14:paraId="5C2222AF" w14:textId="44972518" w:rsidR="00E15CEA" w:rsidRDefault="00E15CEA" w:rsidP="00E15CEA">
      <w:pPr>
        <w:pStyle w:val="szdszveg"/>
      </w:pPr>
      <w:r w:rsidRPr="00E15CEA">
        <w:t xml:space="preserve">Az alkalmazás és az </w:t>
      </w:r>
      <w:proofErr w:type="spellStart"/>
      <w:r w:rsidRPr="00E15CEA">
        <w:t>SQLite</w:t>
      </w:r>
      <w:proofErr w:type="spellEnd"/>
      <w:r w:rsidRPr="00E15CEA">
        <w:t xml:space="preserve"> adatbázis közötti kapcsolódás során úgy döntöttünk, hogy </w:t>
      </w:r>
      <w:r w:rsidRPr="00E15CEA">
        <w:rPr>
          <w:b/>
          <w:bCs/>
        </w:rPr>
        <w:t>nem használunk objektum-relációs leképezést (ORM)</w:t>
      </w:r>
      <w:r w:rsidRPr="00E15CEA">
        <w:t>, hanem közvetlenül natív SQL-lekérdezésekkel kezeljük az adatbázist. Ez a megközelítés több előnnyel is járhat, különösen kisebb adatbázis-kezelési igényű alkalmazások esetén.</w:t>
      </w:r>
    </w:p>
    <w:p w14:paraId="6F915044" w14:textId="55B5FA76" w:rsidR="00E15CEA" w:rsidRDefault="00E15CEA" w:rsidP="00E15CEA">
      <w:pPr>
        <w:pStyle w:val="szdszveg"/>
      </w:pPr>
      <w:r>
        <w:t>Használatának előnyei közé tartozik:</w:t>
      </w:r>
    </w:p>
    <w:p w14:paraId="2C01BF7A" w14:textId="7B9AF353" w:rsidR="00E15CEA" w:rsidRDefault="00E15CEA" w:rsidP="00E15CEA">
      <w:pPr>
        <w:pStyle w:val="szdszveg"/>
        <w:numPr>
          <w:ilvl w:val="0"/>
          <w:numId w:val="19"/>
        </w:numPr>
      </w:pPr>
      <w:r>
        <w:t>Teljes kontroll a lekérdezések felett, ami annyit tesz, hogy pontosan meghatározhatjuk a különböző műveleteket (adatbeolvasás, módosítás), így az optimalizálást is közvetlenül kézben tarthatjuk</w:t>
      </w:r>
    </w:p>
    <w:p w14:paraId="76DA48E4" w14:textId="1E3B57F8" w:rsidR="00E15CEA" w:rsidRDefault="00E15CEA" w:rsidP="00E15CEA">
      <w:pPr>
        <w:pStyle w:val="szdszveg"/>
        <w:numPr>
          <w:ilvl w:val="0"/>
          <w:numId w:val="19"/>
        </w:numPr>
      </w:pPr>
      <w:r>
        <w:t>Csökkentett függőségi rendszer. ORM használata esetén további könyvtárakat, eszközöket kell beépíteni az alkalmazásba</w:t>
      </w:r>
    </w:p>
    <w:p w14:paraId="13DFB47F" w14:textId="77777777" w:rsidR="00E8128C" w:rsidRPr="00E8128C" w:rsidRDefault="00E8128C" w:rsidP="00E8128C">
      <w:pPr>
        <w:pStyle w:val="szdszveg"/>
        <w:numPr>
          <w:ilvl w:val="0"/>
          <w:numId w:val="19"/>
        </w:numPr>
        <w:rPr>
          <w:b/>
          <w:bCs/>
        </w:rPr>
      </w:pPr>
      <w:r>
        <w:t>Könnyebb hibakezelés. A natív SQL lekérdezésekkel az adatbázissal kapcsolatos problémák feltárása egyszerűsödik</w:t>
      </w:r>
    </w:p>
    <w:p w14:paraId="7AA53029" w14:textId="77777777" w:rsidR="00E8128C" w:rsidRDefault="00E8128C" w:rsidP="00E8128C">
      <w:pPr>
        <w:pStyle w:val="szdszveg"/>
      </w:pPr>
    </w:p>
    <w:p w14:paraId="38FE66D4" w14:textId="604C8A6C" w:rsidR="00E8128C" w:rsidRDefault="0045049A" w:rsidP="00E8128C">
      <w:pPr>
        <w:pStyle w:val="szdszveg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82F93B8" wp14:editId="736745F8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848100" cy="2385695"/>
            <wp:effectExtent l="0" t="0" r="0" b="0"/>
            <wp:wrapSquare wrapText="bothSides"/>
            <wp:docPr id="118942372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23728" name="Kép 1" descr="A képen szöveg, képernyőkép, Betűtípus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28C">
        <w:t xml:space="preserve">Az adatbázis műveletek kezelésére létrehoztunk egy </w:t>
      </w:r>
      <w:proofErr w:type="spellStart"/>
      <w:r w:rsidR="00E8128C">
        <w:t>databaseHelpert</w:t>
      </w:r>
      <w:proofErr w:type="spellEnd"/>
      <w:r w:rsidR="00E8128C">
        <w:t>, mely az adatbázishoz való csatlakozást, CRUD műveletek megvalósítását biztosítja.</w:t>
      </w:r>
      <w:r w:rsidRPr="0045049A">
        <w:rPr>
          <w:noProof/>
        </w:rPr>
        <w:t xml:space="preserve"> </w:t>
      </w:r>
    </w:p>
    <w:p w14:paraId="67A92501" w14:textId="7B8F0CA8" w:rsidR="00E8128C" w:rsidRDefault="00E8128C" w:rsidP="00E8128C">
      <w:pPr>
        <w:pStyle w:val="szdszveg"/>
      </w:pPr>
    </w:p>
    <w:p w14:paraId="438DE49D" w14:textId="77777777" w:rsidR="0045049A" w:rsidRDefault="0045049A" w:rsidP="00E8128C">
      <w:pPr>
        <w:pStyle w:val="szdszveg"/>
      </w:pPr>
    </w:p>
    <w:p w14:paraId="7A3AE4F2" w14:textId="5A4F029D" w:rsidR="0045049A" w:rsidRDefault="0045049A" w:rsidP="00E8128C">
      <w:pPr>
        <w:pStyle w:val="szdszveg"/>
      </w:pPr>
      <w:r>
        <w:t xml:space="preserve">Ahhoz, hogy az adatbázisból kapott adatokat modellekkel tudjuk kezelni és ne kelljen minden modellhez külön megírni a mentést egy általános megoldást alakítottunk ki. A </w:t>
      </w:r>
      <w:proofErr w:type="spellStart"/>
      <w:r>
        <w:lastRenderedPageBreak/>
        <w:t>getRecords</w:t>
      </w:r>
      <w:proofErr w:type="spellEnd"/>
      <w:r>
        <w:t xml:space="preserve"> metódus paraméterül megkapja a </w:t>
      </w:r>
      <w:proofErr w:type="gramStart"/>
      <w:r>
        <w:t>modellt</w:t>
      </w:r>
      <w:proofErr w:type="gramEnd"/>
      <w:r>
        <w:t xml:space="preserve"> amit válaszként kell adnia az szintén 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CF6DF20" wp14:editId="774432A9">
            <wp:simplePos x="0" y="0"/>
            <wp:positionH relativeFrom="column">
              <wp:posOffset>24130</wp:posOffset>
            </wp:positionH>
            <wp:positionV relativeFrom="paragraph">
              <wp:posOffset>528320</wp:posOffset>
            </wp:positionV>
            <wp:extent cx="5579110" cy="1360805"/>
            <wp:effectExtent l="0" t="0" r="2540" b="0"/>
            <wp:wrapSquare wrapText="bothSides"/>
            <wp:docPr id="43010342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3427" name="Kép 1" descr="A képen szöveg, képernyőkép, Betűtípus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paraméterben kapott </w:t>
      </w:r>
      <w:proofErr w:type="spellStart"/>
      <w:r>
        <w:t>sql</w:t>
      </w:r>
      <w:proofErr w:type="spellEnd"/>
      <w:r>
        <w:t xml:space="preserve"> scriptre. </w:t>
      </w:r>
    </w:p>
    <w:p w14:paraId="627DA74B" w14:textId="2C47D1F9" w:rsidR="0045049A" w:rsidRDefault="0045049A" w:rsidP="00E8128C">
      <w:pPr>
        <w:pStyle w:val="szdszveg"/>
      </w:pPr>
    </w:p>
    <w:p w14:paraId="41C08671" w14:textId="7B326217" w:rsidR="00E8128C" w:rsidRDefault="00E8128C" w:rsidP="00E8128C">
      <w:pPr>
        <w:pStyle w:val="szdcmsor2"/>
      </w:pPr>
      <w:bookmarkStart w:id="3" w:name="_Toc183958390"/>
      <w:r>
        <w:t>Adatbázis felépítése</w:t>
      </w:r>
      <w:bookmarkEnd w:id="3"/>
    </w:p>
    <w:p w14:paraId="6BD6BCEF" w14:textId="39BD8631" w:rsidR="00E8128C" w:rsidRDefault="00E8128C" w:rsidP="00E8128C">
      <w:pPr>
        <w:pStyle w:val="szdszveg"/>
      </w:pPr>
      <w:r>
        <w:t>A feladat megvalósítására 5 alap adatbázis tábla állt rendelkezésünkre, melyek a következők voltak.</w:t>
      </w:r>
    </w:p>
    <w:p w14:paraId="2C386B5B" w14:textId="77777777" w:rsidR="00E8128C" w:rsidRDefault="00E8128C" w:rsidP="00E8128C">
      <w:pPr>
        <w:pStyle w:val="szdszveg"/>
      </w:pPr>
    </w:p>
    <w:p w14:paraId="140334F1" w14:textId="53AC7C7C" w:rsidR="00E8128C" w:rsidRDefault="00E8128C" w:rsidP="00E8128C">
      <w:pPr>
        <w:pStyle w:val="szdcmsor3"/>
      </w:pPr>
      <w:bookmarkStart w:id="4" w:name="_Toc183958391"/>
      <w:r>
        <w:t>anyag tábla</w:t>
      </w:r>
      <w:bookmarkEnd w:id="4"/>
    </w:p>
    <w:p w14:paraId="2D1B1152" w14:textId="7C146CFC" w:rsidR="00E8128C" w:rsidRDefault="00E8128C" w:rsidP="00E8128C">
      <w:pPr>
        <w:pStyle w:val="szdszveg"/>
      </w:pPr>
      <w:r w:rsidRPr="00E8128C">
        <w:t xml:space="preserve">A tábla a korlátozott darabszámban kiadott magyar forint érmékhez használt nyersanyagokat tartalmazza. Minden rekord egy konkrét fémet reprezentál. A </w:t>
      </w:r>
      <w:proofErr w:type="spellStart"/>
      <w:r w:rsidRPr="00E8128C">
        <w:t>femid</w:t>
      </w:r>
      <w:proofErr w:type="spellEnd"/>
      <w:r w:rsidRPr="00E8128C">
        <w:t xml:space="preserve"> mező, a tábla elsődleges kulcsa, mely azonosítja a fémeket.</w:t>
      </w:r>
    </w:p>
    <w:p w14:paraId="3A737820" w14:textId="776E1F05" w:rsidR="00E8128C" w:rsidRDefault="00E8128C" w:rsidP="00E8128C">
      <w:pPr>
        <w:pStyle w:val="szdszveg"/>
      </w:pPr>
      <w:r>
        <w:rPr>
          <w:noProof/>
        </w:rPr>
        <w:drawing>
          <wp:inline distT="0" distB="0" distL="0" distR="0" wp14:anchorId="56A9063D" wp14:editId="4E377FFD">
            <wp:extent cx="4342857" cy="590476"/>
            <wp:effectExtent l="0" t="0" r="635" b="635"/>
            <wp:docPr id="1662612736" name="Kép 1" descr="A képen szöveg, sor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12736" name="Kép 1" descr="A képen szöveg, sor, Betűtípus, képernyőkép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3E74" w14:textId="77777777" w:rsidR="00E8128C" w:rsidRDefault="00E8128C" w:rsidP="00E8128C">
      <w:pPr>
        <w:pStyle w:val="szdszveg"/>
      </w:pPr>
    </w:p>
    <w:p w14:paraId="57CC286B" w14:textId="0C3E1232" w:rsidR="00E8128C" w:rsidRDefault="00E8128C" w:rsidP="00E8128C">
      <w:pPr>
        <w:pStyle w:val="szdcmsor3"/>
      </w:pPr>
      <w:bookmarkStart w:id="5" w:name="_Toc183958392"/>
      <w:proofErr w:type="spellStart"/>
      <w:r>
        <w:t>tervezo</w:t>
      </w:r>
      <w:proofErr w:type="spellEnd"/>
      <w:r>
        <w:t xml:space="preserve"> tábla</w:t>
      </w:r>
      <w:bookmarkEnd w:id="5"/>
    </w:p>
    <w:p w14:paraId="503743B2" w14:textId="39642AD2" w:rsidR="00E8128C" w:rsidRDefault="00E8128C" w:rsidP="00E8128C">
      <w:pPr>
        <w:pStyle w:val="szdszveg"/>
        <w:rPr>
          <w:rFonts w:eastAsia="Times New Roman" w:cs="Times New Roman"/>
          <w:color w:val="0D0D0D" w:themeColor="text1" w:themeTint="F2"/>
          <w:szCs w:val="24"/>
        </w:rPr>
      </w:pPr>
      <w:r w:rsidRPr="003B53D0">
        <w:rPr>
          <w:rFonts w:eastAsia="Times New Roman" w:cs="Times New Roman"/>
          <w:color w:val="0D0D0D" w:themeColor="text1" w:themeTint="F2"/>
          <w:szCs w:val="24"/>
        </w:rPr>
        <w:t xml:space="preserve">A </w:t>
      </w:r>
      <w:proofErr w:type="spellStart"/>
      <w:r w:rsidRPr="003B53D0">
        <w:rPr>
          <w:rFonts w:eastAsia="Times New Roman" w:cs="Times New Roman"/>
          <w:color w:val="0D0D0D" w:themeColor="text1" w:themeTint="F2"/>
          <w:szCs w:val="24"/>
        </w:rPr>
        <w:t>tervezo</w:t>
      </w:r>
      <w:proofErr w:type="spellEnd"/>
      <w:r w:rsidRPr="003B53D0">
        <w:rPr>
          <w:rFonts w:eastAsia="Times New Roman" w:cs="Times New Roman"/>
          <w:color w:val="0D0D0D" w:themeColor="text1" w:themeTint="F2"/>
          <w:szCs w:val="24"/>
        </w:rPr>
        <w:t xml:space="preserve"> tábla a forint érmék tervezőinek adatait tárolja. Minden sor egy konkrét tervezőt reprezentál, beleértve a tervező egyedi azonosítóját és nevét. Ez a tábla a tervezők azonosítására</w:t>
      </w:r>
      <w:r>
        <w:rPr>
          <w:rFonts w:eastAsia="Times New Roman" w:cs="Times New Roman"/>
          <w:color w:val="0D0D0D" w:themeColor="text1" w:themeTint="F2"/>
          <w:szCs w:val="24"/>
        </w:rPr>
        <w:t xml:space="preserve"> szolgál</w:t>
      </w:r>
      <w:r w:rsidRPr="003B53D0">
        <w:rPr>
          <w:rFonts w:eastAsia="Times New Roman" w:cs="Times New Roman"/>
          <w:color w:val="0D0D0D" w:themeColor="text1" w:themeTint="F2"/>
          <w:szCs w:val="24"/>
        </w:rPr>
        <w:t>, amely lehetővé teszi az egyes érmék készítőinek nyomon</w:t>
      </w:r>
      <w:r>
        <w:rPr>
          <w:rFonts w:eastAsia="Times New Roman" w:cs="Times New Roman"/>
          <w:color w:val="0D0D0D" w:themeColor="text1" w:themeTint="F2"/>
          <w:szCs w:val="24"/>
        </w:rPr>
        <w:t xml:space="preserve"> </w:t>
      </w:r>
      <w:r w:rsidRPr="003B53D0">
        <w:rPr>
          <w:rFonts w:eastAsia="Times New Roman" w:cs="Times New Roman"/>
          <w:color w:val="0D0D0D" w:themeColor="text1" w:themeTint="F2"/>
          <w:szCs w:val="24"/>
        </w:rPr>
        <w:t>követését.</w:t>
      </w:r>
    </w:p>
    <w:p w14:paraId="2EF78481" w14:textId="0CF1D0EF" w:rsidR="00E8128C" w:rsidRDefault="00E8128C" w:rsidP="00E8128C">
      <w:pPr>
        <w:pStyle w:val="szdszveg"/>
      </w:pPr>
      <w:r>
        <w:rPr>
          <w:noProof/>
        </w:rPr>
        <w:drawing>
          <wp:inline distT="0" distB="0" distL="0" distR="0" wp14:anchorId="33E911C1" wp14:editId="1683895D">
            <wp:extent cx="4342857" cy="609524"/>
            <wp:effectExtent l="0" t="0" r="635" b="635"/>
            <wp:docPr id="2021708419" name="Kép 1" descr="A képen szöveg, sor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08419" name="Kép 1" descr="A képen szöveg, sor, Betűtípus, szá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6ECD" w14:textId="77777777" w:rsidR="00E8128C" w:rsidRDefault="00E8128C" w:rsidP="00E8128C">
      <w:pPr>
        <w:pStyle w:val="szdszveg"/>
      </w:pPr>
    </w:p>
    <w:p w14:paraId="71A9816A" w14:textId="77777777" w:rsidR="0045049A" w:rsidRDefault="0045049A" w:rsidP="00E8128C">
      <w:pPr>
        <w:pStyle w:val="szdszveg"/>
      </w:pPr>
    </w:p>
    <w:p w14:paraId="3CA86708" w14:textId="77777777" w:rsidR="0045049A" w:rsidRDefault="0045049A" w:rsidP="00E8128C">
      <w:pPr>
        <w:pStyle w:val="szdszveg"/>
      </w:pPr>
    </w:p>
    <w:p w14:paraId="348D668E" w14:textId="77777777" w:rsidR="0045049A" w:rsidRDefault="0045049A" w:rsidP="00E8128C">
      <w:pPr>
        <w:pStyle w:val="szdszveg"/>
      </w:pPr>
    </w:p>
    <w:p w14:paraId="6A476E27" w14:textId="36C1D708" w:rsidR="00E8128C" w:rsidRDefault="00E8128C" w:rsidP="00E8128C">
      <w:pPr>
        <w:pStyle w:val="szdcmsor3"/>
      </w:pPr>
      <w:bookmarkStart w:id="6" w:name="_Toc183958393"/>
      <w:proofErr w:type="spellStart"/>
      <w:r>
        <w:lastRenderedPageBreak/>
        <w:t>erme</w:t>
      </w:r>
      <w:proofErr w:type="spellEnd"/>
      <w:r>
        <w:t xml:space="preserve"> tábla</w:t>
      </w:r>
      <w:bookmarkEnd w:id="6"/>
    </w:p>
    <w:p w14:paraId="08FE304B" w14:textId="1CEA8C50" w:rsidR="00E8128C" w:rsidRDefault="00E8128C" w:rsidP="00E8128C">
      <w:pPr>
        <w:pStyle w:val="szdszveg"/>
      </w:pPr>
      <w:r w:rsidRPr="00E8128C">
        <w:t xml:space="preserve">Az </w:t>
      </w:r>
      <w:proofErr w:type="spellStart"/>
      <w:r w:rsidRPr="00E8128C">
        <w:t>erme</w:t>
      </w:r>
      <w:proofErr w:type="spellEnd"/>
      <w:r w:rsidRPr="00E8128C">
        <w:t xml:space="preserve"> tábla a limitált darabszámban kiadott magyar forint érmék alapvető adatait tárolja. Minden sor egy érmeadatot reprezentál, annak címletével, tömegével, kiadott darabszámával, valamint a kibocsátás és bevonás dátumával. Ez a tábla az érmék részleteinek, információinak tárolására szolgál.</w:t>
      </w:r>
    </w:p>
    <w:p w14:paraId="6C6DD5D1" w14:textId="1CB7D8EE" w:rsidR="00E8128C" w:rsidRDefault="00E8128C" w:rsidP="00E8128C">
      <w:pPr>
        <w:pStyle w:val="szdszveg"/>
      </w:pPr>
      <w:r>
        <w:rPr>
          <w:noProof/>
        </w:rPr>
        <w:drawing>
          <wp:inline distT="0" distB="0" distL="0" distR="0" wp14:anchorId="5409F4F5" wp14:editId="65AA4733">
            <wp:extent cx="4352381" cy="1380952"/>
            <wp:effectExtent l="0" t="0" r="0" b="0"/>
            <wp:docPr id="202071037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10370" name="Kép 1" descr="A képen szöveg, képernyőkép, Betűtípus, szá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E618" w14:textId="77777777" w:rsidR="00E8128C" w:rsidRDefault="00E8128C" w:rsidP="00E8128C">
      <w:pPr>
        <w:pStyle w:val="szdszveg"/>
      </w:pPr>
    </w:p>
    <w:p w14:paraId="7DDC650D" w14:textId="4DA1E963" w:rsidR="00E8128C" w:rsidRDefault="00E8128C" w:rsidP="00E8128C">
      <w:pPr>
        <w:pStyle w:val="szdcmsor3"/>
      </w:pPr>
      <w:bookmarkStart w:id="7" w:name="_Toc183958394"/>
      <w:proofErr w:type="spellStart"/>
      <w:r>
        <w:t>akod</w:t>
      </w:r>
      <w:proofErr w:type="spellEnd"/>
      <w:r>
        <w:t xml:space="preserve"> tábla</w:t>
      </w:r>
      <w:bookmarkEnd w:id="7"/>
    </w:p>
    <w:p w14:paraId="5D687671" w14:textId="0B94BDE5" w:rsidR="00E8128C" w:rsidRDefault="00E8128C" w:rsidP="00E8128C">
      <w:pPr>
        <w:pStyle w:val="szdszveg"/>
        <w:rPr>
          <w:rFonts w:eastAsia="Times New Roman" w:cs="Times New Roman"/>
          <w:color w:val="0D0D0D" w:themeColor="text1" w:themeTint="F2"/>
          <w:szCs w:val="24"/>
        </w:rPr>
      </w:pPr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Az </w:t>
      </w:r>
      <w:proofErr w:type="spellStart"/>
      <w:r w:rsidRPr="002D3B1E">
        <w:rPr>
          <w:rFonts w:eastAsia="Times New Roman" w:cs="Times New Roman"/>
          <w:color w:val="0D0D0D" w:themeColor="text1" w:themeTint="F2"/>
          <w:szCs w:val="24"/>
        </w:rPr>
        <w:t>akod</w:t>
      </w:r>
      <w:proofErr w:type="spellEnd"/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 tábla egy </w:t>
      </w:r>
      <w:r>
        <w:rPr>
          <w:rFonts w:eastAsia="Times New Roman" w:cs="Times New Roman"/>
          <w:color w:val="0D0D0D" w:themeColor="text1" w:themeTint="F2"/>
          <w:szCs w:val="24"/>
        </w:rPr>
        <w:t xml:space="preserve">kapcsolótábla. Az alapanyagoknak használt fémek, azaz anyag tábla és az érmék adatait tartalmazó </w:t>
      </w:r>
      <w:proofErr w:type="spellStart"/>
      <w:r>
        <w:rPr>
          <w:rFonts w:eastAsia="Times New Roman" w:cs="Times New Roman"/>
          <w:color w:val="0D0D0D" w:themeColor="text1" w:themeTint="F2"/>
          <w:szCs w:val="24"/>
        </w:rPr>
        <w:t>erme</w:t>
      </w:r>
      <w:proofErr w:type="spellEnd"/>
      <w:r>
        <w:rPr>
          <w:rFonts w:eastAsia="Times New Roman" w:cs="Times New Roman"/>
          <w:color w:val="0D0D0D" w:themeColor="text1" w:themeTint="F2"/>
          <w:szCs w:val="24"/>
        </w:rPr>
        <w:t xml:space="preserve"> adatbázistábla </w:t>
      </w:r>
      <w:proofErr w:type="spellStart"/>
      <w:r>
        <w:rPr>
          <w:rFonts w:eastAsia="Times New Roman" w:cs="Times New Roman"/>
          <w:color w:val="0D0D0D" w:themeColor="text1" w:themeTint="F2"/>
          <w:szCs w:val="24"/>
        </w:rPr>
        <w:t>adainak</w:t>
      </w:r>
      <w:proofErr w:type="spellEnd"/>
      <w:r>
        <w:rPr>
          <w:rFonts w:eastAsia="Times New Roman" w:cs="Times New Roman"/>
          <w:color w:val="0D0D0D" w:themeColor="text1" w:themeTint="F2"/>
          <w:szCs w:val="24"/>
        </w:rPr>
        <w:t xml:space="preserve"> kapcsolatait tartalmazza. A kapcsolótáblára azért volt szükség, mert az anyagok és érmék kapcsolata több a többhöz, egy érméhez több alapanyagot is használhattak, valamint egy alapanyagot több érme anyagaként is felhasználtak.</w:t>
      </w:r>
    </w:p>
    <w:p w14:paraId="76F3C44B" w14:textId="196CE932" w:rsidR="00E8128C" w:rsidRDefault="00E8128C" w:rsidP="00E8128C">
      <w:pPr>
        <w:pStyle w:val="szdszveg"/>
      </w:pPr>
      <w:r>
        <w:rPr>
          <w:noProof/>
        </w:rPr>
        <w:drawing>
          <wp:inline distT="0" distB="0" distL="0" distR="0" wp14:anchorId="023AE99A" wp14:editId="1F6D8E33">
            <wp:extent cx="4342857" cy="600000"/>
            <wp:effectExtent l="0" t="0" r="635" b="0"/>
            <wp:docPr id="1817617207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17207" name="Kép 1" descr="A képen szöveg, Betűtípus, sor, képernyő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BCD8" w14:textId="77777777" w:rsidR="00E8128C" w:rsidRDefault="00E8128C" w:rsidP="00E8128C">
      <w:pPr>
        <w:pStyle w:val="szdszveg"/>
      </w:pPr>
    </w:p>
    <w:p w14:paraId="7BBF5B77" w14:textId="422E4E9F" w:rsidR="00E8128C" w:rsidRDefault="00E8128C" w:rsidP="00E8128C">
      <w:pPr>
        <w:pStyle w:val="szdcmsor3"/>
      </w:pPr>
      <w:bookmarkStart w:id="8" w:name="_Toc183958395"/>
      <w:proofErr w:type="spellStart"/>
      <w:r>
        <w:t>tkod</w:t>
      </w:r>
      <w:proofErr w:type="spellEnd"/>
      <w:r>
        <w:t xml:space="preserve"> tábla</w:t>
      </w:r>
      <w:bookmarkEnd w:id="8"/>
    </w:p>
    <w:p w14:paraId="4399DFA6" w14:textId="1241A815" w:rsidR="00E8128C" w:rsidRDefault="00E8128C" w:rsidP="00E8128C">
      <w:pPr>
        <w:pStyle w:val="szdszveg"/>
        <w:rPr>
          <w:rFonts w:eastAsia="Times New Roman" w:cs="Times New Roman"/>
          <w:color w:val="0D0D0D" w:themeColor="text1" w:themeTint="F2"/>
          <w:szCs w:val="24"/>
        </w:rPr>
      </w:pPr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A </w:t>
      </w:r>
      <w:proofErr w:type="spellStart"/>
      <w:r>
        <w:rPr>
          <w:rFonts w:eastAsia="Times New Roman" w:cs="Times New Roman"/>
          <w:color w:val="0D0D0D" w:themeColor="text1" w:themeTint="F2"/>
          <w:szCs w:val="24"/>
        </w:rPr>
        <w:t>tkod</w:t>
      </w:r>
      <w:proofErr w:type="spellEnd"/>
      <w:r w:rsidRPr="000A04E9">
        <w:rPr>
          <w:rFonts w:eastAsia="Times New Roman" w:cs="Times New Roman"/>
          <w:color w:val="0D0D0D" w:themeColor="text1" w:themeTint="F2"/>
          <w:szCs w:val="24"/>
        </w:rPr>
        <w:t xml:space="preserve"> tábla </w:t>
      </w:r>
      <w:r>
        <w:rPr>
          <w:rFonts w:eastAsia="Times New Roman" w:cs="Times New Roman"/>
          <w:color w:val="0D0D0D" w:themeColor="text1" w:themeTint="F2"/>
          <w:szCs w:val="24"/>
        </w:rPr>
        <w:t>szintén egy kapcsolótábla, ami a tervezők és érmék kapcsolatait reprezentálja. Az érmék és tervezőik közt szintén több a többhöz a kapcsolat, több tervező is közreműködhetett egy érme megalkotásában, valamint egy-egy tervező több érménél is szerepet játszott.</w:t>
      </w:r>
    </w:p>
    <w:p w14:paraId="201BFB7A" w14:textId="14643093" w:rsidR="00E8128C" w:rsidRDefault="00E8128C" w:rsidP="00E8128C">
      <w:pPr>
        <w:pStyle w:val="szdszveg"/>
      </w:pPr>
      <w:r>
        <w:rPr>
          <w:noProof/>
        </w:rPr>
        <w:drawing>
          <wp:inline distT="0" distB="0" distL="0" distR="0" wp14:anchorId="62A82149" wp14:editId="2EA50C66">
            <wp:extent cx="4333333" cy="590476"/>
            <wp:effectExtent l="0" t="0" r="0" b="635"/>
            <wp:docPr id="117807766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77666" name="Kép 1" descr="A képen szöveg, képernyőkép, Betűtípus, so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5F48" w14:textId="77777777" w:rsidR="00E8128C" w:rsidRDefault="00E8128C" w:rsidP="00E8128C">
      <w:pPr>
        <w:pStyle w:val="szdszveg"/>
      </w:pPr>
    </w:p>
    <w:p w14:paraId="0AE696E8" w14:textId="7025B75E" w:rsidR="00E8128C" w:rsidRDefault="00AB5F43" w:rsidP="00E8128C">
      <w:pPr>
        <w:pStyle w:val="szdcmsor3"/>
      </w:pPr>
      <w:bookmarkStart w:id="9" w:name="_Toc183958396"/>
      <w:r>
        <w:t>deviza tábla</w:t>
      </w:r>
      <w:bookmarkEnd w:id="9"/>
    </w:p>
    <w:p w14:paraId="63F6492B" w14:textId="4CE9CFE2" w:rsidR="00AB5F43" w:rsidRDefault="00AB5F43" w:rsidP="00AB5F43">
      <w:pPr>
        <w:pStyle w:val="szdszveg"/>
      </w:pPr>
      <w:r>
        <w:t xml:space="preserve">A devizanemeket nem tartalmazta az importálandó állomány. Erre azért volt szükség, hogy a devizanemeket könnyen és egyszerűen megjeleníthessük a </w:t>
      </w:r>
      <w:proofErr w:type="spellStart"/>
      <w:r>
        <w:t>ComboBoxokban</w:t>
      </w:r>
      <w:proofErr w:type="spellEnd"/>
      <w:r>
        <w:t xml:space="preserve">. Az </w:t>
      </w:r>
      <w:r>
        <w:lastRenderedPageBreak/>
        <w:t>MNB adatok letöltésekor, a program letölti az elérhető devizanemeket és beszúrja az esetlegesen új devizákat a táblába.</w:t>
      </w:r>
    </w:p>
    <w:p w14:paraId="5B022502" w14:textId="73AC3284" w:rsidR="00AB5F43" w:rsidRDefault="00AB5F43" w:rsidP="00AB5F43">
      <w:pPr>
        <w:pStyle w:val="szdszveg"/>
      </w:pPr>
      <w:r>
        <w:rPr>
          <w:noProof/>
        </w:rPr>
        <w:drawing>
          <wp:inline distT="0" distB="0" distL="0" distR="0" wp14:anchorId="301AF8E6" wp14:editId="15CB6EA4">
            <wp:extent cx="4342857" cy="438095"/>
            <wp:effectExtent l="0" t="0" r="635" b="635"/>
            <wp:docPr id="15286577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577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A31C" w14:textId="77777777" w:rsidR="00AB5F43" w:rsidRDefault="00AB5F43" w:rsidP="00AB5F43">
      <w:pPr>
        <w:pStyle w:val="szdszveg"/>
      </w:pPr>
    </w:p>
    <w:p w14:paraId="31510483" w14:textId="76AE9D77" w:rsidR="00AB5F43" w:rsidRDefault="00AB5F43" w:rsidP="00AB5F43">
      <w:pPr>
        <w:pStyle w:val="szdcmsor3"/>
      </w:pPr>
      <w:bookmarkStart w:id="10" w:name="_Toc183958397"/>
      <w:r>
        <w:t>params tábla</w:t>
      </w:r>
      <w:bookmarkEnd w:id="10"/>
    </w:p>
    <w:p w14:paraId="43842180" w14:textId="151259E8" w:rsidR="00AB5F43" w:rsidRDefault="00AB5F43" w:rsidP="00AB5F43">
      <w:pPr>
        <w:pStyle w:val="szdszveg"/>
      </w:pPr>
      <w:r>
        <w:t xml:space="preserve">Az MNB adatszolgáltatás menüpontban egy felugró ablakkal kiválasztható az eszközön a letöltött adatok mentési helye. Ezt az elérési utat a paraméter táblába mentjük, így a későbbiekben, ha a fájlt módosítani kell, felülírni, vagy beolvasni, nem lesz szükség újra bekérni annak pontos címét, miután az le van tárolva az adatbázisban.  </w:t>
      </w:r>
    </w:p>
    <w:p w14:paraId="2DCC1DB6" w14:textId="77777777" w:rsidR="00AB5F43" w:rsidRDefault="00AB5F43" w:rsidP="00AB5F43">
      <w:pPr>
        <w:pStyle w:val="szdszveg"/>
      </w:pPr>
      <w:r>
        <w:t>Ez a tábla a program továbbfejlesztésekor további paraméterekkel bővíthető és használható lenne.</w:t>
      </w:r>
    </w:p>
    <w:p w14:paraId="0690903F" w14:textId="731B0AF9" w:rsidR="00AB5F43" w:rsidRPr="00AB5F43" w:rsidRDefault="00AB5F43" w:rsidP="00AB5F43">
      <w:pPr>
        <w:pStyle w:val="szdszveg"/>
      </w:pPr>
      <w:r>
        <w:t xml:space="preserve"> </w:t>
      </w:r>
      <w:r>
        <w:rPr>
          <w:noProof/>
        </w:rPr>
        <w:drawing>
          <wp:inline distT="0" distB="0" distL="0" distR="0" wp14:anchorId="6F80DE93" wp14:editId="00653E25">
            <wp:extent cx="4342857" cy="600000"/>
            <wp:effectExtent l="0" t="0" r="635" b="0"/>
            <wp:docPr id="815848150" name="Kép 1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48150" name="Kép 1" descr="A képen szöveg, Betűtípus, sor, szám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DA6F" w14:textId="031242DA" w:rsidR="00C15EB7" w:rsidRDefault="00AB5F43" w:rsidP="00C15EB7">
      <w:pPr>
        <w:pStyle w:val="szdcmsor1"/>
      </w:pPr>
      <w:bookmarkStart w:id="11" w:name="_Toc183958398"/>
      <w:r>
        <w:lastRenderedPageBreak/>
        <w:t>CRUD menüpont</w:t>
      </w:r>
      <w:bookmarkEnd w:id="11"/>
    </w:p>
    <w:p w14:paraId="746EC99B" w14:textId="24F89420" w:rsidR="00AB5F43" w:rsidRDefault="00AB5F43" w:rsidP="00AB5F43">
      <w:pPr>
        <w:pStyle w:val="szdszveg"/>
      </w:pPr>
      <w:r>
        <w:t xml:space="preserve">Az alkalmazás menüjének első pontjában az adatbáziskapcsolat formázott a felhasználónak könnyen áttekinthető megjelenítése volt a fő cél. </w:t>
      </w:r>
    </w:p>
    <w:p w14:paraId="0353FB80" w14:textId="162367DC" w:rsidR="00AB5F43" w:rsidRDefault="00AB5F43" w:rsidP="00AB5F43">
      <w:pPr>
        <w:pStyle w:val="szdszveg"/>
      </w:pPr>
      <w:r>
        <w:t>Az első menüpontban az előző pontban részletezett adatbázis</w:t>
      </w:r>
      <w:r w:rsidR="00974A4F">
        <w:t xml:space="preserve"> táblák (5 fő tábla) adatait táblázatos formában jeleníthetjük meg.</w:t>
      </w:r>
      <w:r w:rsidR="0045049A">
        <w:t xml:space="preserve"> A megjelenítést az </w:t>
      </w:r>
      <w:proofErr w:type="spellStart"/>
      <w:r w:rsidR="0045049A">
        <w:t>allData-view</w:t>
      </w:r>
      <w:proofErr w:type="spellEnd"/>
      <w:r w:rsidR="0045049A">
        <w:t xml:space="preserve"> biztosítja, a hozzá tartozó </w:t>
      </w:r>
      <w:proofErr w:type="spellStart"/>
      <w:r w:rsidR="0045049A">
        <w:t>controller</w:t>
      </w:r>
      <w:proofErr w:type="spellEnd"/>
      <w:r w:rsidR="0045049A">
        <w:t xml:space="preserve"> pedig az </w:t>
      </w:r>
      <w:proofErr w:type="spellStart"/>
      <w:r w:rsidR="0045049A">
        <w:t>AllDataController</w:t>
      </w:r>
      <w:proofErr w:type="spellEnd"/>
      <w:r w:rsidR="0045049A">
        <w:t>.</w:t>
      </w:r>
    </w:p>
    <w:p w14:paraId="60E7248C" w14:textId="0AE689F6" w:rsidR="00974A4F" w:rsidRDefault="00974A4F" w:rsidP="00974A4F">
      <w:pPr>
        <w:pStyle w:val="szdszveg"/>
        <w:ind w:firstLine="0"/>
      </w:pPr>
      <w:r>
        <w:rPr>
          <w:noProof/>
        </w:rPr>
        <w:drawing>
          <wp:inline distT="0" distB="0" distL="0" distR="0" wp14:anchorId="494768CD" wp14:editId="083B4D01">
            <wp:extent cx="5105400" cy="2945513"/>
            <wp:effectExtent l="0" t="0" r="0" b="7620"/>
            <wp:docPr id="838156395" name="Kép 1" descr="A képen szöveg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56395" name="Kép 1" descr="A képen szöveg, képernyőkép, szám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9797" cy="29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2BD3" w14:textId="77777777" w:rsidR="00974A4F" w:rsidRDefault="00974A4F" w:rsidP="00974A4F">
      <w:pPr>
        <w:pStyle w:val="szdszveg"/>
        <w:ind w:firstLine="0"/>
      </w:pPr>
    </w:p>
    <w:p w14:paraId="6315EA58" w14:textId="5D831942" w:rsidR="00974A4F" w:rsidRDefault="00974A4F" w:rsidP="00974A4F">
      <w:pPr>
        <w:pStyle w:val="szdszveg"/>
      </w:pPr>
      <w:r>
        <w:t xml:space="preserve">Az adatbázis leginkább látványos megjelenítést biztosító táblája kétségtelenül az érméket reprezentáló tábla. A keresés menüpontban részletes keresést teszünk lehetővé a lenyíló listával, </w:t>
      </w:r>
      <w:proofErr w:type="spellStart"/>
      <w:r>
        <w:t>radio</w:t>
      </w:r>
      <w:proofErr w:type="spellEnd"/>
      <w:r>
        <w:t xml:space="preserve"> gombokkal, jelölőnégyzettel, szöveges beviteli mezőkkel. </w:t>
      </w:r>
    </w:p>
    <w:p w14:paraId="7ED771B7" w14:textId="01A3405A" w:rsidR="00974A4F" w:rsidRDefault="00974A4F" w:rsidP="00974A4F">
      <w:pPr>
        <w:pStyle w:val="szdszveg"/>
        <w:ind w:firstLine="0"/>
      </w:pPr>
      <w:r>
        <w:rPr>
          <w:noProof/>
        </w:rPr>
        <w:drawing>
          <wp:inline distT="0" distB="0" distL="0" distR="0" wp14:anchorId="1FC91EC7" wp14:editId="1689DCEF">
            <wp:extent cx="5086350" cy="2934521"/>
            <wp:effectExtent l="0" t="0" r="0" b="0"/>
            <wp:docPr id="235305044" name="Kép 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05044" name="Kép 1" descr="A képen szöveg, képernyőkép, szám, szoftver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6860" cy="294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0D25" w14:textId="43B33F34" w:rsidR="0045049A" w:rsidRDefault="0045049A" w:rsidP="00974A4F">
      <w:pPr>
        <w:pStyle w:val="szdszveg"/>
      </w:pPr>
      <w:r>
        <w:lastRenderedPageBreak/>
        <w:t xml:space="preserve">A </w:t>
      </w:r>
      <w:proofErr w:type="spellStart"/>
      <w:r>
        <w:t>searchErme-view</w:t>
      </w:r>
      <w:proofErr w:type="spellEnd"/>
      <w:r>
        <w:t xml:space="preserve"> és a </w:t>
      </w:r>
      <w:proofErr w:type="spellStart"/>
      <w:r>
        <w:t>SearchErmeController</w:t>
      </w:r>
      <w:proofErr w:type="spellEnd"/>
      <w:r>
        <w:t xml:space="preserve"> valósítja meg a részletes </w:t>
      </w:r>
      <w:proofErr w:type="spellStart"/>
      <w:r>
        <w:t>keréses</w:t>
      </w:r>
      <w:proofErr w:type="spellEnd"/>
      <w:r>
        <w:t xml:space="preserve"> adatbázislekéréseket. </w:t>
      </w:r>
    </w:p>
    <w:p w14:paraId="02F1C392" w14:textId="77777777" w:rsidR="0045049A" w:rsidRDefault="0045049A" w:rsidP="0045049A">
      <w:pPr>
        <w:pStyle w:val="szdszveg"/>
        <w:ind w:firstLine="0"/>
      </w:pPr>
    </w:p>
    <w:p w14:paraId="1FD0A3E9" w14:textId="2A1EA693" w:rsidR="00974A4F" w:rsidRDefault="00974A4F" w:rsidP="00974A4F">
      <w:pPr>
        <w:pStyle w:val="szdszveg"/>
      </w:pPr>
      <w:r>
        <w:t xml:space="preserve">Az adatrögzítés menüpontban szintén az érme tábla van főszerepben. Szöveges beviteli mezőkkel, dátumválasztókkal adhatók meg az adatok és menthetők az adatbázisba. </w:t>
      </w:r>
    </w:p>
    <w:p w14:paraId="63A22AEB" w14:textId="7ADE4462" w:rsidR="0045049A" w:rsidRDefault="0045049A" w:rsidP="00974A4F">
      <w:pPr>
        <w:pStyle w:val="szdszveg"/>
      </w:pPr>
      <w:r>
        <w:t xml:space="preserve">A </w:t>
      </w:r>
      <w:proofErr w:type="spellStart"/>
      <w:r>
        <w:t>newErme-view</w:t>
      </w:r>
      <w:proofErr w:type="spellEnd"/>
      <w:r>
        <w:t xml:space="preserve"> és a </w:t>
      </w:r>
      <w:proofErr w:type="spellStart"/>
      <w:r>
        <w:t>NewErmeController</w:t>
      </w:r>
      <w:proofErr w:type="spellEnd"/>
      <w:r>
        <w:t xml:space="preserve"> biztosítja a működést.</w:t>
      </w:r>
    </w:p>
    <w:p w14:paraId="63F672BF" w14:textId="2E1CF3D1" w:rsidR="00974A4F" w:rsidRDefault="00974A4F" w:rsidP="00974A4F">
      <w:pPr>
        <w:pStyle w:val="szdszveg"/>
      </w:pPr>
    </w:p>
    <w:p w14:paraId="51FFBFDE" w14:textId="1AEE201F" w:rsidR="00974A4F" w:rsidRDefault="00974A4F" w:rsidP="00974A4F">
      <w:pPr>
        <w:pStyle w:val="szdszveg"/>
      </w:pPr>
      <w:r>
        <w:t xml:space="preserve">Érmék adatainak módosítására is lehetőséget biztosítunk az adatmódosítás menüpontban. Itt táblázatos formában újra megjelennek a jelenlegi rekordok, ezzel segítve a módosítandó adatok bevitelét. A táblázaton dupla kattintásra betöltjük a beviteli mezőkbe a jelenlegi adatokat, ezzel a felhasználó munkáját könnyítve, </w:t>
      </w:r>
      <w:r w:rsidR="00C52E7A">
        <w:t xml:space="preserve">csak a módosítani kívánt értéket kell megadnia. </w:t>
      </w:r>
    </w:p>
    <w:p w14:paraId="169660EE" w14:textId="2490C8C8" w:rsidR="00C52E7A" w:rsidRDefault="00C52E7A" w:rsidP="0045049A">
      <w:pPr>
        <w:pStyle w:val="szdszveg"/>
        <w:ind w:firstLine="0"/>
      </w:pPr>
      <w:r>
        <w:rPr>
          <w:noProof/>
        </w:rPr>
        <w:drawing>
          <wp:inline distT="0" distB="0" distL="0" distR="0" wp14:anchorId="5FAD10E1" wp14:editId="2492280F">
            <wp:extent cx="5305425" cy="3060915"/>
            <wp:effectExtent l="0" t="0" r="0" b="6350"/>
            <wp:docPr id="1024229946" name="Kép 1" descr="A képen szöveg, képernyőkép, szá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29946" name="Kép 1" descr="A képen szöveg, képernyőkép, szám, Párhuzamos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9835" cy="30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E346" w14:textId="7F7AC97D" w:rsidR="0045049A" w:rsidRDefault="0045049A" w:rsidP="00974A4F">
      <w:pPr>
        <w:pStyle w:val="szdszveg"/>
      </w:pPr>
      <w:r>
        <w:t xml:space="preserve">A </w:t>
      </w:r>
      <w:proofErr w:type="spellStart"/>
      <w:r>
        <w:t>modofiedErme-view</w:t>
      </w:r>
      <w:proofErr w:type="spellEnd"/>
      <w:r>
        <w:t xml:space="preserve"> a megjelenítésért, a </w:t>
      </w:r>
      <w:proofErr w:type="spellStart"/>
      <w:r>
        <w:t>ModifiedErmeController</w:t>
      </w:r>
      <w:proofErr w:type="spellEnd"/>
      <w:r>
        <w:t xml:space="preserve"> annak kiszolgálásáért felel. </w:t>
      </w:r>
    </w:p>
    <w:p w14:paraId="23CDC73A" w14:textId="77777777" w:rsidR="0045049A" w:rsidRDefault="0045049A" w:rsidP="00974A4F">
      <w:pPr>
        <w:pStyle w:val="szdszveg"/>
      </w:pPr>
    </w:p>
    <w:p w14:paraId="11C29C42" w14:textId="2396D548" w:rsidR="00C52E7A" w:rsidRDefault="00C52E7A" w:rsidP="00974A4F">
      <w:pPr>
        <w:pStyle w:val="szdszveg"/>
      </w:pPr>
      <w:r>
        <w:t>Végül a törlés menüpontban az érme azonosítóját kiválasztva törölhetünk rekordokat az adatbázisból. Itt egy biztonsági funkcióként a beviteli mezőben meg kell adni, az „Érme Törlése!” szöveget, ezzel igyekeztünk védekezni a véletlen adatvesztés ellen.</w:t>
      </w:r>
    </w:p>
    <w:p w14:paraId="249C6D19" w14:textId="4786C5A5" w:rsidR="0045049A" w:rsidRDefault="0045049A" w:rsidP="00974A4F">
      <w:pPr>
        <w:pStyle w:val="szdszveg"/>
      </w:pPr>
      <w:r>
        <w:t xml:space="preserve">A törlést a </w:t>
      </w:r>
      <w:proofErr w:type="spellStart"/>
      <w:r>
        <w:t>deleteErme-view</w:t>
      </w:r>
      <w:proofErr w:type="spellEnd"/>
      <w:r>
        <w:t xml:space="preserve"> és </w:t>
      </w:r>
      <w:proofErr w:type="spellStart"/>
      <w:r>
        <w:t>DeleteErmeController</w:t>
      </w:r>
      <w:proofErr w:type="spellEnd"/>
      <w:r>
        <w:t xml:space="preserve"> valósítja meg. </w:t>
      </w:r>
    </w:p>
    <w:p w14:paraId="2C89D9A3" w14:textId="77777777" w:rsidR="00C52E7A" w:rsidRDefault="00C52E7A" w:rsidP="00974A4F">
      <w:pPr>
        <w:pStyle w:val="szdszveg"/>
      </w:pPr>
    </w:p>
    <w:p w14:paraId="721E6E3F" w14:textId="6F88216C" w:rsidR="00B34CA8" w:rsidRDefault="00B34CA8" w:rsidP="00B34CA8">
      <w:pPr>
        <w:pStyle w:val="szdcmsor1"/>
      </w:pPr>
      <w:bookmarkStart w:id="12" w:name="_Toc183958399"/>
      <w:r>
        <w:lastRenderedPageBreak/>
        <w:t>MNB adatszolgáltatás menüpont</w:t>
      </w:r>
      <w:bookmarkEnd w:id="12"/>
    </w:p>
    <w:p w14:paraId="70414337" w14:textId="1F0AAFAA" w:rsidR="00B34CA8" w:rsidRDefault="00B34CA8" w:rsidP="00B34CA8">
      <w:pPr>
        <w:pStyle w:val="szdszveg"/>
      </w:pPr>
      <w:r>
        <w:t xml:space="preserve">Az MNB SOAP szolgáltatásához csatlakozhatunk és nyerhetünk ki különböző információkat a feladat által megkövetelt módon. </w:t>
      </w:r>
    </w:p>
    <w:p w14:paraId="05A20597" w14:textId="3D624D88" w:rsidR="00B34CA8" w:rsidRDefault="00B34CA8" w:rsidP="00B34CA8">
      <w:pPr>
        <w:pStyle w:val="szdszveg"/>
      </w:pPr>
    </w:p>
    <w:p w14:paraId="7EA42FCD" w14:textId="57308F3D" w:rsidR="00B34CA8" w:rsidRDefault="00B34CA8" w:rsidP="00B34CA8">
      <w:pPr>
        <w:pStyle w:val="szdszveg"/>
      </w:pPr>
      <w:r>
        <w:t xml:space="preserve">A SOAP kliens létrehozásában a </w:t>
      </w:r>
      <w:proofErr w:type="spellStart"/>
      <w:r>
        <w:t>jaxws-maven-plugint</w:t>
      </w:r>
      <w:proofErr w:type="spellEnd"/>
      <w:r>
        <w:t xml:space="preserve"> használtuk, </w:t>
      </w:r>
      <w:r w:rsidRPr="00B34CA8">
        <w:t xml:space="preserve">amely automatikusan képes Java osztályokat generálni egy WSDL (Web Service </w:t>
      </w:r>
      <w:proofErr w:type="spellStart"/>
      <w:r w:rsidRPr="00B34CA8">
        <w:t>Definition</w:t>
      </w:r>
      <w:proofErr w:type="spellEnd"/>
      <w:r w:rsidRPr="00B34CA8">
        <w:t xml:space="preserve"> </w:t>
      </w:r>
      <w:proofErr w:type="spellStart"/>
      <w:r w:rsidRPr="00B34CA8">
        <w:t>Language</w:t>
      </w:r>
      <w:proofErr w:type="spellEnd"/>
      <w:r w:rsidRPr="00B34CA8">
        <w:t xml:space="preserve">) fájl alapján. Ez a </w:t>
      </w:r>
      <w:proofErr w:type="spellStart"/>
      <w:r w:rsidRPr="00B34CA8">
        <w:t>plugin</w:t>
      </w:r>
      <w:proofErr w:type="spellEnd"/>
      <w:r w:rsidRPr="00B34CA8">
        <w:t xml:space="preserve"> különösen hasznos SOAP webszolgáltatásokkal való integráció során, mivel a generált osztályok leegyszerűsítik a szolgáltatás elérését.</w:t>
      </w:r>
      <w:r>
        <w:t xml:space="preserve"> A </w:t>
      </w:r>
      <w:proofErr w:type="spellStart"/>
      <w:r>
        <w:t>pluginban</w:t>
      </w:r>
      <w:proofErr w:type="spellEnd"/>
      <w:r>
        <w:t xml:space="preserve"> megadható, hogy hol érhető el a </w:t>
      </w:r>
      <w:proofErr w:type="spellStart"/>
      <w:r>
        <w:t>wsdl</w:t>
      </w:r>
      <w:proofErr w:type="spellEnd"/>
      <w:r>
        <w:t xml:space="preserve">, ami jelen esetben a </w:t>
      </w:r>
      <w:hyperlink r:id="rId24" w:history="1">
        <w:r w:rsidRPr="002E35D2">
          <w:rPr>
            <w:rStyle w:val="Hiperhivatkozs"/>
          </w:rPr>
          <w:t>http://www.mnb.hu/arfolyamok.asmx?wsdl</w:t>
        </w:r>
      </w:hyperlink>
      <w:r>
        <w:t xml:space="preserve"> címen található, megadható </w:t>
      </w:r>
      <w:proofErr w:type="gramStart"/>
      <w:r>
        <w:t>továbbá</w:t>
      </w:r>
      <w:proofErr w:type="gramEnd"/>
      <w:r>
        <w:t xml:space="preserve"> hogy a generált osztályokat milyen </w:t>
      </w:r>
      <w:proofErr w:type="spellStart"/>
      <w:r>
        <w:t>package</w:t>
      </w:r>
      <w:proofErr w:type="spellEnd"/>
      <w:r>
        <w:t>-be mentse</w:t>
      </w:r>
      <w:r w:rsidR="00D71140">
        <w:t>.</w:t>
      </w:r>
    </w:p>
    <w:p w14:paraId="2F58ED8F" w14:textId="2571F5AF" w:rsidR="00B34CA8" w:rsidRDefault="00B34CA8" w:rsidP="00B34CA8">
      <w:pPr>
        <w:pStyle w:val="szdszveg"/>
      </w:pPr>
    </w:p>
    <w:p w14:paraId="1FDDF2E1" w14:textId="6DD4EABB" w:rsidR="00D71140" w:rsidRDefault="000E24F0" w:rsidP="00D71140">
      <w:pPr>
        <w:pStyle w:val="szdszveg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E2C5EFA" wp14:editId="0DE5B0DA">
            <wp:simplePos x="0" y="0"/>
            <wp:positionH relativeFrom="margin">
              <wp:align>right</wp:align>
            </wp:positionH>
            <wp:positionV relativeFrom="paragraph">
              <wp:posOffset>1050290</wp:posOffset>
            </wp:positionV>
            <wp:extent cx="5579110" cy="905510"/>
            <wp:effectExtent l="0" t="0" r="2540" b="8890"/>
            <wp:wrapSquare wrapText="bothSides"/>
            <wp:docPr id="146733285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32854" name="Kép 1" descr="A képen szöveg, képernyőkép, Betűtípus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CA8">
        <w:t>A</w:t>
      </w:r>
      <w:r w:rsidR="00D71140">
        <w:t xml:space="preserve"> generált osztályok és a kontroller közt az</w:t>
      </w:r>
      <w:r w:rsidR="00B34CA8">
        <w:t xml:space="preserve"> </w:t>
      </w:r>
      <w:proofErr w:type="spellStart"/>
      <w:r w:rsidR="00B34CA8">
        <w:t>MNBSoapClientHelper</w:t>
      </w:r>
      <w:proofErr w:type="spellEnd"/>
      <w:r w:rsidR="00B34CA8">
        <w:t xml:space="preserve"> osztály van segítségünkre. Ebben az osztályban </w:t>
      </w:r>
      <w:r w:rsidR="00D71140">
        <w:t xml:space="preserve">valósítottuk meg többek közt az aktuális árfolyamok lekérdezését, az elérhető devizanemek lekérését is. </w:t>
      </w:r>
      <w:r>
        <w:t xml:space="preserve">A </w:t>
      </w:r>
      <w:proofErr w:type="spellStart"/>
      <w:r>
        <w:t>helper</w:t>
      </w:r>
      <w:proofErr w:type="spellEnd"/>
      <w:r>
        <w:t xml:space="preserve"> osztály a </w:t>
      </w:r>
      <w:proofErr w:type="spellStart"/>
      <w:r>
        <w:t>jaxws-maven-plugin</w:t>
      </w:r>
      <w:proofErr w:type="spellEnd"/>
      <w:r>
        <w:t xml:space="preserve"> által, a </w:t>
      </w:r>
      <w:proofErr w:type="spellStart"/>
      <w:r>
        <w:t>wsdl</w:t>
      </w:r>
      <w:proofErr w:type="spellEnd"/>
      <w:r>
        <w:t xml:space="preserve"> alapján generált osztályokat a konstruktorban implementálja.</w:t>
      </w:r>
    </w:p>
    <w:p w14:paraId="4F21F953" w14:textId="605F839B" w:rsidR="00D71140" w:rsidRDefault="00D71140" w:rsidP="000E24F0">
      <w:pPr>
        <w:pStyle w:val="szdszveg"/>
        <w:ind w:firstLine="0"/>
      </w:pPr>
    </w:p>
    <w:p w14:paraId="2F06D3C4" w14:textId="3B37BEF9" w:rsidR="00D71140" w:rsidRDefault="00D71140" w:rsidP="00D71140">
      <w:pPr>
        <w:pStyle w:val="szdszveg"/>
      </w:pPr>
      <w:r>
        <w:t xml:space="preserve">A letöltések menüpontban lehetőségünk van egy </w:t>
      </w:r>
      <w:proofErr w:type="spellStart"/>
      <w:r>
        <w:t>txt</w:t>
      </w:r>
      <w:proofErr w:type="spellEnd"/>
      <w:r>
        <w:t xml:space="preserve"> fájlba menteni a letöltött aznapi árfolyamokat. Ezt egyszerűen megtehetjük a Letöltés gombra kattintva és a felugró ablakban kiválasztva a mentés helyét. A fájl alapértelmezetten MNB néven jön létre, de a </w:t>
      </w:r>
      <w:proofErr w:type="spellStart"/>
      <w:r>
        <w:t>FileChooser</w:t>
      </w:r>
      <w:proofErr w:type="spellEnd"/>
      <w:r>
        <w:t xml:space="preserve"> segítségével más néven is menthető. Ahogy korábban az adatbázisok menüpontban említettük, az itt kiválasztott elérési utat mentjük arra az </w:t>
      </w:r>
      <w:proofErr w:type="gramStart"/>
      <w:r>
        <w:t>esetre</w:t>
      </w:r>
      <w:proofErr w:type="gramEnd"/>
      <w:r>
        <w:t xml:space="preserve"> ha a fájlt később módosítani, vagy beolvasni kell. </w:t>
      </w:r>
    </w:p>
    <w:p w14:paraId="058E0821" w14:textId="1DBF7391" w:rsidR="000E24F0" w:rsidRDefault="000E24F0" w:rsidP="00D71140">
      <w:pPr>
        <w:pStyle w:val="szdszveg"/>
      </w:pPr>
      <w:r>
        <w:t xml:space="preserve">A </w:t>
      </w:r>
      <w:proofErr w:type="spellStart"/>
      <w:r>
        <w:t>downloadMNBExchanges-view</w:t>
      </w:r>
      <w:proofErr w:type="spellEnd"/>
      <w:r>
        <w:t xml:space="preserve"> és a </w:t>
      </w:r>
      <w:proofErr w:type="spellStart"/>
      <w:r>
        <w:t>DownloadMNBExchangesController</w:t>
      </w:r>
      <w:proofErr w:type="spellEnd"/>
      <w:r>
        <w:t xml:space="preserve"> áll a menüpont mögött. </w:t>
      </w:r>
    </w:p>
    <w:p w14:paraId="72C518A2" w14:textId="5111F7BE" w:rsidR="000E24F0" w:rsidRDefault="000E24F0" w:rsidP="00D71140">
      <w:pPr>
        <w:pStyle w:val="szdszveg"/>
      </w:pPr>
    </w:p>
    <w:p w14:paraId="7177C875" w14:textId="18B04719" w:rsidR="000E24F0" w:rsidRDefault="000E24F0" w:rsidP="00D71140">
      <w:pPr>
        <w:pStyle w:val="szdszveg"/>
      </w:pPr>
      <w:r>
        <w:t xml:space="preserve">A fájl mentéséhez </w:t>
      </w:r>
      <w:proofErr w:type="spellStart"/>
      <w:r>
        <w:t>FileChooser</w:t>
      </w:r>
      <w:proofErr w:type="spellEnd"/>
      <w:r>
        <w:t>-t használtunk, aminek megvalósítást a következő kódrészlet mutatja.</w:t>
      </w:r>
    </w:p>
    <w:p w14:paraId="0379CE3C" w14:textId="4376DA41" w:rsidR="000E24F0" w:rsidRDefault="000E24F0" w:rsidP="00D71140">
      <w:pPr>
        <w:pStyle w:val="szdszveg"/>
      </w:pPr>
    </w:p>
    <w:p w14:paraId="458BCC8B" w14:textId="320B689E" w:rsidR="000E24F0" w:rsidRDefault="000E24F0" w:rsidP="00D71140">
      <w:pPr>
        <w:pStyle w:val="szdszveg"/>
      </w:pPr>
    </w:p>
    <w:p w14:paraId="327827F9" w14:textId="61596534" w:rsidR="000E24F0" w:rsidRDefault="000E24F0" w:rsidP="00D71140">
      <w:pPr>
        <w:pStyle w:val="szdszveg"/>
      </w:pPr>
    </w:p>
    <w:p w14:paraId="5B3EEAEE" w14:textId="3B16528F" w:rsidR="000E24F0" w:rsidRDefault="000E24F0" w:rsidP="000E24F0">
      <w:pPr>
        <w:pStyle w:val="szdszveg"/>
      </w:pPr>
      <w:r w:rsidRPr="002B36A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4CF3B0" wp14:editId="1E50DB23">
            <wp:simplePos x="0" y="0"/>
            <wp:positionH relativeFrom="margin">
              <wp:align>right</wp:align>
            </wp:positionH>
            <wp:positionV relativeFrom="paragraph">
              <wp:posOffset>2623820</wp:posOffset>
            </wp:positionV>
            <wp:extent cx="5558790" cy="3429000"/>
            <wp:effectExtent l="0" t="0" r="3810" b="0"/>
            <wp:wrapSquare wrapText="bothSides"/>
            <wp:docPr id="1018063631" name="Kép 18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öveg, képernyőkép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651401A7" wp14:editId="4B0A34C2">
            <wp:simplePos x="0" y="0"/>
            <wp:positionH relativeFrom="column">
              <wp:posOffset>-33020</wp:posOffset>
            </wp:positionH>
            <wp:positionV relativeFrom="paragraph">
              <wp:posOffset>4445</wp:posOffset>
            </wp:positionV>
            <wp:extent cx="5607685" cy="2407920"/>
            <wp:effectExtent l="0" t="0" r="0" b="0"/>
            <wp:wrapSquare wrapText="bothSides"/>
            <wp:docPr id="1241019657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19657" name="Kép 1" descr="A képen szöveg, képernyőkép, szoftver látható&#10;&#10;Automatikusan generált leírás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304C7" w14:textId="77777777" w:rsidR="000E24F0" w:rsidRDefault="000E24F0" w:rsidP="002B36A0">
      <w:pPr>
        <w:pStyle w:val="szdszveg"/>
        <w:ind w:firstLine="0"/>
      </w:pPr>
    </w:p>
    <w:p w14:paraId="5695A4FC" w14:textId="58545D9F" w:rsidR="00D71140" w:rsidRDefault="00D71140" w:rsidP="002B36A0">
      <w:pPr>
        <w:pStyle w:val="szdszveg"/>
        <w:ind w:firstLine="0"/>
      </w:pPr>
      <w:r>
        <w:t>Részletes letöltés menüpon</w:t>
      </w:r>
      <w:r w:rsidR="002B36A0">
        <w:t>t</w:t>
      </w:r>
    </w:p>
    <w:p w14:paraId="692A6920" w14:textId="3CB306BD" w:rsidR="002B36A0" w:rsidRPr="002B36A0" w:rsidRDefault="002B36A0" w:rsidP="002B36A0">
      <w:pPr>
        <w:pStyle w:val="szdszveg"/>
      </w:pPr>
      <w:r w:rsidRPr="002B36A0">
        <w:t>A felhasználólónak lehetősége van letölteni egyszerre több árfolyamot is egy fájlba.</w:t>
      </w:r>
    </w:p>
    <w:p w14:paraId="1B0FD568" w14:textId="24E12653" w:rsidR="002B36A0" w:rsidRPr="002B36A0" w:rsidRDefault="002B36A0" w:rsidP="002B36A0">
      <w:pPr>
        <w:pStyle w:val="szdszveg"/>
      </w:pPr>
      <w:r w:rsidRPr="002B36A0">
        <w:t>A „</w:t>
      </w:r>
      <w:proofErr w:type="spellStart"/>
      <w:proofErr w:type="gramStart"/>
      <w:r w:rsidRPr="002B36A0">
        <w:t>ListView</w:t>
      </w:r>
      <w:proofErr w:type="spellEnd"/>
      <w:r w:rsidRPr="002B36A0">
        <w:t>”-</w:t>
      </w:r>
      <w:proofErr w:type="gramEnd"/>
      <w:r w:rsidRPr="002B36A0">
        <w:t>ben akármennyi valuta kiválasztható (</w:t>
      </w:r>
      <w:proofErr w:type="spellStart"/>
      <w:r w:rsidRPr="002B36A0">
        <w:t>ctrl+click</w:t>
      </w:r>
      <w:proofErr w:type="spellEnd"/>
      <w:r w:rsidRPr="002B36A0">
        <w:t>)</w:t>
      </w:r>
      <w:r>
        <w:t>.</w:t>
      </w:r>
    </w:p>
    <w:p w14:paraId="497AB605" w14:textId="286061B8" w:rsidR="002B36A0" w:rsidRPr="002B36A0" w:rsidRDefault="002B36A0" w:rsidP="002B36A0">
      <w:pPr>
        <w:pStyle w:val="szdszveg"/>
      </w:pPr>
      <w:r w:rsidRPr="002B36A0">
        <w:t>A „letöltés és mentés” gombra kattintva a felhasználó kiválaszthatja, hogy hova és milyen néven mentse le a szöveges állományt.</w:t>
      </w:r>
    </w:p>
    <w:p w14:paraId="03A5C359" w14:textId="16D2EF5B" w:rsidR="002B36A0" w:rsidRPr="002B36A0" w:rsidRDefault="002B36A0" w:rsidP="002B36A0">
      <w:pPr>
        <w:pStyle w:val="szdszveg"/>
      </w:pPr>
    </w:p>
    <w:p w14:paraId="38C90D9E" w14:textId="70105A72" w:rsidR="000E24F0" w:rsidRDefault="000E24F0" w:rsidP="002B36A0">
      <w:pPr>
        <w:pStyle w:val="szdszveg"/>
      </w:pPr>
    </w:p>
    <w:p w14:paraId="1A9438F0" w14:textId="42529149" w:rsidR="000E24F0" w:rsidRDefault="000E24F0" w:rsidP="002B36A0">
      <w:pPr>
        <w:pStyle w:val="szdszveg"/>
      </w:pPr>
    </w:p>
    <w:p w14:paraId="0943E588" w14:textId="749C74CF" w:rsidR="002B36A0" w:rsidRPr="002B36A0" w:rsidRDefault="00DF3F7D" w:rsidP="002B36A0">
      <w:pPr>
        <w:pStyle w:val="szdszveg"/>
      </w:pPr>
      <w:r w:rsidRPr="002B36A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EC23E8" wp14:editId="313A1A7E">
            <wp:simplePos x="0" y="0"/>
            <wp:positionH relativeFrom="margin">
              <wp:align>right</wp:align>
            </wp:positionH>
            <wp:positionV relativeFrom="paragraph">
              <wp:posOffset>649605</wp:posOffset>
            </wp:positionV>
            <wp:extent cx="5579110" cy="2306955"/>
            <wp:effectExtent l="0" t="0" r="2540" b="0"/>
            <wp:wrapSquare wrapText="bothSides"/>
            <wp:docPr id="913532405" name="Kép 16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öveg, képernyőkép, szá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6A0" w:rsidRPr="002B36A0">
        <w:t>A nézetet a Letoltes2Controller vezényli és a downloadMNBExchange2-</w:t>
      </w:r>
      <w:proofErr w:type="gramStart"/>
      <w:r w:rsidR="002B36A0" w:rsidRPr="002B36A0">
        <w:t>view.fxml</w:t>
      </w:r>
      <w:proofErr w:type="gramEnd"/>
      <w:r w:rsidR="002B36A0" w:rsidRPr="002B36A0">
        <w:t xml:space="preserve"> nézetfájl jeleníti meg.</w:t>
      </w:r>
    </w:p>
    <w:p w14:paraId="0CC94EBA" w14:textId="0D9EC0E4" w:rsidR="002B36A0" w:rsidRPr="002B36A0" w:rsidRDefault="002B36A0" w:rsidP="002B36A0">
      <w:pPr>
        <w:pStyle w:val="szdszveg"/>
      </w:pPr>
    </w:p>
    <w:p w14:paraId="21DDF184" w14:textId="0BC61367" w:rsidR="002B36A0" w:rsidRPr="002B36A0" w:rsidRDefault="000E24F0" w:rsidP="002B36A0">
      <w:pPr>
        <w:pStyle w:val="szdszveg"/>
        <w:ind w:firstLine="0"/>
      </w:pPr>
      <w:r w:rsidRPr="002B36A0">
        <w:rPr>
          <w:noProof/>
        </w:rPr>
        <w:drawing>
          <wp:anchor distT="0" distB="0" distL="114300" distR="114300" simplePos="0" relativeHeight="251660288" behindDoc="0" locked="0" layoutInCell="1" allowOverlap="1" wp14:anchorId="162D6E46" wp14:editId="48E30AFB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868170" cy="3796665"/>
            <wp:effectExtent l="0" t="0" r="0" b="0"/>
            <wp:wrapSquare wrapText="bothSides"/>
            <wp:docPr id="1106136612" name="Kép 17" descr="A képen szöveg, képernyőkép, menü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képen szöveg, képernyőkép, menü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3796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6A0">
        <w:t>A l</w:t>
      </w:r>
      <w:r w:rsidR="002B36A0" w:rsidRPr="002B36A0">
        <w:t xml:space="preserve">etöltött fájl tartalma: </w:t>
      </w:r>
    </w:p>
    <w:p w14:paraId="766E2204" w14:textId="379CA65C" w:rsidR="004D0956" w:rsidRDefault="002B36A0" w:rsidP="004D0956">
      <w:pPr>
        <w:pStyle w:val="szdszveg"/>
        <w:ind w:firstLine="0"/>
      </w:pPr>
      <w:r w:rsidRPr="002B36A0">
        <w:t>Valuta: Valuta</w:t>
      </w:r>
    </w:p>
    <w:p w14:paraId="0B2720F2" w14:textId="2C1ACD95" w:rsidR="002B36A0" w:rsidRPr="002B36A0" w:rsidRDefault="002B36A0" w:rsidP="004D0956">
      <w:pPr>
        <w:pStyle w:val="szdszveg"/>
        <w:ind w:firstLine="0"/>
      </w:pPr>
      <w:r w:rsidRPr="002B36A0">
        <w:t>Árfolyamadatok a –Dátum–dátumról:</w:t>
      </w:r>
    </w:p>
    <w:p w14:paraId="77278FBE" w14:textId="77777777" w:rsidR="002B36A0" w:rsidRPr="002B36A0" w:rsidRDefault="002B36A0" w:rsidP="002B36A0">
      <w:pPr>
        <w:pStyle w:val="szdszveg"/>
      </w:pPr>
      <w:r w:rsidRPr="002B36A0">
        <w:tab/>
        <w:t>1 Valuta = XY Ft</w:t>
      </w:r>
    </w:p>
    <w:p w14:paraId="1A150BC0" w14:textId="77777777" w:rsidR="004D0956" w:rsidRDefault="004D0956" w:rsidP="004D0956">
      <w:pPr>
        <w:pStyle w:val="szdszveg"/>
        <w:ind w:firstLine="0"/>
      </w:pPr>
    </w:p>
    <w:p w14:paraId="43C27631" w14:textId="7A1BDDB3" w:rsidR="002B36A0" w:rsidRPr="002B36A0" w:rsidRDefault="002B36A0" w:rsidP="004D0956">
      <w:pPr>
        <w:pStyle w:val="szdszveg"/>
        <w:ind w:firstLine="0"/>
      </w:pPr>
      <w:r w:rsidRPr="002B36A0">
        <w:t xml:space="preserve">Kiválasztott valuták egymás alatt kerülnek kiíratásra. </w:t>
      </w:r>
    </w:p>
    <w:p w14:paraId="163D0D8B" w14:textId="77777777" w:rsidR="002B36A0" w:rsidRPr="002B36A0" w:rsidRDefault="002B36A0" w:rsidP="002B36A0">
      <w:pPr>
        <w:pStyle w:val="szdszveg"/>
      </w:pPr>
    </w:p>
    <w:p w14:paraId="3F3D5BDF" w14:textId="77777777" w:rsidR="002B36A0" w:rsidRPr="002B36A0" w:rsidRDefault="002B36A0" w:rsidP="002B36A0">
      <w:pPr>
        <w:pStyle w:val="szdszveg"/>
      </w:pPr>
      <w:r w:rsidRPr="002B36A0">
        <w:t xml:space="preserve">A vezérlő az adatokat a </w:t>
      </w:r>
      <w:proofErr w:type="spellStart"/>
      <w:r w:rsidRPr="002B36A0">
        <w:t>MNBSoapClientHelper</w:t>
      </w:r>
      <w:proofErr w:type="spellEnd"/>
      <w:r w:rsidRPr="002B36A0">
        <w:t xml:space="preserve"> osztálytól veszi.</w:t>
      </w:r>
    </w:p>
    <w:p w14:paraId="2FFA53B4" w14:textId="77777777" w:rsidR="002B36A0" w:rsidRPr="002B36A0" w:rsidRDefault="002B36A0" w:rsidP="002B36A0">
      <w:pPr>
        <w:pStyle w:val="szdszveg"/>
      </w:pPr>
      <w:r w:rsidRPr="002B36A0">
        <w:t xml:space="preserve">Az adatok a </w:t>
      </w:r>
      <w:proofErr w:type="spellStart"/>
      <w:r w:rsidRPr="002B36A0">
        <w:t>helper</w:t>
      </w:r>
      <w:proofErr w:type="spellEnd"/>
      <w:r w:rsidRPr="002B36A0">
        <w:t xml:space="preserve"> osztályban kerülnek lekérdezésre és formázásra.</w:t>
      </w:r>
    </w:p>
    <w:p w14:paraId="661B5587" w14:textId="77777777" w:rsidR="002B36A0" w:rsidRDefault="002B36A0" w:rsidP="00D71140">
      <w:pPr>
        <w:pStyle w:val="szdszveg"/>
      </w:pPr>
    </w:p>
    <w:p w14:paraId="684EA415" w14:textId="77777777" w:rsidR="00D71140" w:rsidRDefault="00D71140" w:rsidP="00D71140">
      <w:pPr>
        <w:pStyle w:val="szdszveg"/>
      </w:pPr>
    </w:p>
    <w:p w14:paraId="483D6220" w14:textId="77777777" w:rsidR="000E24F0" w:rsidRDefault="000E24F0" w:rsidP="002B36A0">
      <w:pPr>
        <w:pStyle w:val="szdszveg"/>
        <w:ind w:firstLine="0"/>
      </w:pPr>
    </w:p>
    <w:p w14:paraId="3909ED74" w14:textId="77777777" w:rsidR="000E24F0" w:rsidRDefault="000E24F0" w:rsidP="002B36A0">
      <w:pPr>
        <w:pStyle w:val="szdszveg"/>
        <w:ind w:firstLine="0"/>
      </w:pPr>
    </w:p>
    <w:p w14:paraId="5E051D46" w14:textId="77777777" w:rsidR="000E24F0" w:rsidRDefault="000E24F0" w:rsidP="002B36A0">
      <w:pPr>
        <w:pStyle w:val="szdszveg"/>
        <w:ind w:firstLine="0"/>
      </w:pPr>
    </w:p>
    <w:p w14:paraId="263039FF" w14:textId="77777777" w:rsidR="000E24F0" w:rsidRDefault="000E24F0" w:rsidP="002B36A0">
      <w:pPr>
        <w:pStyle w:val="szdszveg"/>
        <w:ind w:firstLine="0"/>
      </w:pPr>
    </w:p>
    <w:p w14:paraId="2C823C11" w14:textId="77777777" w:rsidR="000E24F0" w:rsidRDefault="000E24F0" w:rsidP="002B36A0">
      <w:pPr>
        <w:pStyle w:val="szdszveg"/>
        <w:ind w:firstLine="0"/>
      </w:pPr>
    </w:p>
    <w:p w14:paraId="108E0C39" w14:textId="77777777" w:rsidR="000E24F0" w:rsidRDefault="000E24F0" w:rsidP="002B36A0">
      <w:pPr>
        <w:pStyle w:val="szdszveg"/>
        <w:ind w:firstLine="0"/>
      </w:pPr>
    </w:p>
    <w:p w14:paraId="69F2DF4C" w14:textId="77777777" w:rsidR="000E24F0" w:rsidRDefault="000E24F0" w:rsidP="002B36A0">
      <w:pPr>
        <w:pStyle w:val="szdszveg"/>
        <w:ind w:firstLine="0"/>
      </w:pPr>
    </w:p>
    <w:p w14:paraId="6F8CDC90" w14:textId="77777777" w:rsidR="000E24F0" w:rsidRDefault="000E24F0" w:rsidP="002B36A0">
      <w:pPr>
        <w:pStyle w:val="szdszveg"/>
        <w:ind w:firstLine="0"/>
      </w:pPr>
    </w:p>
    <w:p w14:paraId="22F6D91C" w14:textId="256D5CC6" w:rsidR="00D71140" w:rsidRDefault="00D71140" w:rsidP="002B36A0">
      <w:pPr>
        <w:pStyle w:val="szdszveg"/>
        <w:ind w:firstLine="0"/>
      </w:pPr>
      <w:r>
        <w:lastRenderedPageBreak/>
        <w:t>Grafikonos megjelenítés menüpon</w:t>
      </w:r>
      <w:r w:rsidR="002B36A0">
        <w:t>t</w:t>
      </w:r>
    </w:p>
    <w:p w14:paraId="7FEBFBDC" w14:textId="5D976691" w:rsidR="002B36A0" w:rsidRPr="002B36A0" w:rsidRDefault="002B36A0" w:rsidP="002B36A0">
      <w:pPr>
        <w:pStyle w:val="szdszveg"/>
      </w:pPr>
      <w:r w:rsidRPr="002B36A0">
        <w:t>Ezen a felületen a felhasználó az általa kiválasztott valuta egy hónapra levetített értékeit grafikonos formában</w:t>
      </w:r>
      <w:r>
        <w:t xml:space="preserve"> jelenítheti meg</w:t>
      </w:r>
      <w:r w:rsidRPr="002B36A0">
        <w:t>.</w:t>
      </w:r>
    </w:p>
    <w:p w14:paraId="1B2A12F9" w14:textId="615E7C4F" w:rsidR="002B36A0" w:rsidRPr="002B36A0" w:rsidRDefault="002B36A0" w:rsidP="002B36A0">
      <w:pPr>
        <w:pStyle w:val="szdszveg"/>
        <w:ind w:firstLine="0"/>
      </w:pPr>
      <w:r w:rsidRPr="002B36A0">
        <w:t xml:space="preserve">A felhasználó által </w:t>
      </w:r>
      <w:r>
        <w:t>megadható</w:t>
      </w:r>
      <w:r w:rsidRPr="002B36A0">
        <w:t xml:space="preserve"> adatok:</w:t>
      </w:r>
    </w:p>
    <w:p w14:paraId="22E7CBC2" w14:textId="77777777" w:rsidR="002B36A0" w:rsidRDefault="002B36A0" w:rsidP="002B36A0">
      <w:pPr>
        <w:pStyle w:val="szdszveg"/>
        <w:numPr>
          <w:ilvl w:val="0"/>
          <w:numId w:val="23"/>
        </w:numPr>
      </w:pPr>
      <w:r w:rsidRPr="002B36A0">
        <w:t>Valuta: A lenyíló listából</w:t>
      </w:r>
    </w:p>
    <w:p w14:paraId="39B86027" w14:textId="0395BFB2" w:rsidR="002B36A0" w:rsidRDefault="002B36A0" w:rsidP="002B36A0">
      <w:pPr>
        <w:pStyle w:val="szdszveg"/>
        <w:numPr>
          <w:ilvl w:val="0"/>
          <w:numId w:val="23"/>
        </w:numPr>
      </w:pPr>
      <w:r w:rsidRPr="002B36A0">
        <w:t>Megtekinteni kívánt hónap. (YYYY-MM)</w:t>
      </w:r>
    </w:p>
    <w:p w14:paraId="55BB4E64" w14:textId="3A1ECFF1" w:rsidR="002B36A0" w:rsidRDefault="002B36A0" w:rsidP="002B36A0">
      <w:pPr>
        <w:pStyle w:val="szdszveg"/>
        <w:ind w:firstLine="0"/>
      </w:pPr>
      <w:r>
        <w:rPr>
          <w:noProof/>
        </w:rPr>
        <w:drawing>
          <wp:inline distT="0" distB="0" distL="0" distR="0" wp14:anchorId="4B1C322F" wp14:editId="24B4012A">
            <wp:extent cx="5579110" cy="3294380"/>
            <wp:effectExtent l="0" t="0" r="2540" b="1270"/>
            <wp:docPr id="2094743318" name="Kép 1" descr="A képen szöveg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43318" name="Kép 1" descr="A képen szöveg, képernyőkép, szám látható&#10;&#10;Automatikusan generált leírás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36AC" w14:textId="77777777" w:rsidR="002B36A0" w:rsidRPr="002B36A0" w:rsidRDefault="002B36A0" w:rsidP="002B36A0">
      <w:pPr>
        <w:pStyle w:val="szdszveg"/>
        <w:ind w:firstLine="0"/>
      </w:pPr>
      <w:r w:rsidRPr="002B36A0">
        <w:t xml:space="preserve">A nézetet a </w:t>
      </w:r>
      <w:proofErr w:type="spellStart"/>
      <w:r w:rsidRPr="002B36A0">
        <w:t>ChartViewController</w:t>
      </w:r>
      <w:proofErr w:type="spellEnd"/>
      <w:r w:rsidRPr="002B36A0">
        <w:t xml:space="preserve"> vezényli és a </w:t>
      </w:r>
      <w:proofErr w:type="spellStart"/>
      <w:r w:rsidRPr="002B36A0">
        <w:t>Chart-</w:t>
      </w:r>
      <w:proofErr w:type="gramStart"/>
      <w:r w:rsidRPr="002B36A0">
        <w:t>view.fxml</w:t>
      </w:r>
      <w:proofErr w:type="spellEnd"/>
      <w:proofErr w:type="gramEnd"/>
      <w:r w:rsidRPr="002B36A0">
        <w:t xml:space="preserve"> nézetfájl jeleníti meg.</w:t>
      </w:r>
    </w:p>
    <w:p w14:paraId="54C63D0C" w14:textId="77777777" w:rsidR="002B36A0" w:rsidRPr="002B36A0" w:rsidRDefault="002B36A0" w:rsidP="002B36A0">
      <w:pPr>
        <w:pStyle w:val="szdszveg"/>
        <w:ind w:firstLine="0"/>
      </w:pPr>
      <w:r w:rsidRPr="002B36A0">
        <w:t xml:space="preserve">A vezérlő az adatokat a </w:t>
      </w:r>
      <w:proofErr w:type="spellStart"/>
      <w:r w:rsidRPr="002B36A0">
        <w:t>MNBSoapClientHelper</w:t>
      </w:r>
      <w:proofErr w:type="spellEnd"/>
      <w:r w:rsidRPr="002B36A0">
        <w:t xml:space="preserve"> osztálytól veszi.</w:t>
      </w:r>
    </w:p>
    <w:p w14:paraId="5420EA06" w14:textId="77777777" w:rsidR="002B36A0" w:rsidRPr="002B36A0" w:rsidRDefault="002B36A0" w:rsidP="002B36A0">
      <w:pPr>
        <w:pStyle w:val="szdszveg"/>
        <w:ind w:firstLine="0"/>
      </w:pPr>
      <w:r w:rsidRPr="002B36A0">
        <w:t xml:space="preserve">Az adatok a </w:t>
      </w:r>
      <w:proofErr w:type="spellStart"/>
      <w:r w:rsidRPr="002B36A0">
        <w:t>helper</w:t>
      </w:r>
      <w:proofErr w:type="spellEnd"/>
      <w:r w:rsidRPr="002B36A0">
        <w:t xml:space="preserve"> osztályban kerülnek lekérdezésre és formázásra.</w:t>
      </w:r>
    </w:p>
    <w:p w14:paraId="0DBEBAE7" w14:textId="77777777" w:rsidR="002B36A0" w:rsidRPr="002B36A0" w:rsidRDefault="002B36A0" w:rsidP="002B36A0">
      <w:pPr>
        <w:pStyle w:val="szdszveg"/>
        <w:ind w:firstLine="0"/>
      </w:pPr>
      <w:r w:rsidRPr="002B36A0">
        <w:t xml:space="preserve">A grafikon a </w:t>
      </w:r>
      <w:proofErr w:type="spellStart"/>
      <w:r w:rsidRPr="002B36A0">
        <w:t>javaFX</w:t>
      </w:r>
      <w:proofErr w:type="spellEnd"/>
      <w:r w:rsidRPr="002B36A0">
        <w:t xml:space="preserve"> által kínált beépített megoldás.</w:t>
      </w:r>
    </w:p>
    <w:p w14:paraId="3A30C032" w14:textId="77777777" w:rsidR="002B36A0" w:rsidRPr="002B36A0" w:rsidRDefault="002B36A0" w:rsidP="002B36A0">
      <w:pPr>
        <w:pStyle w:val="szdszveg"/>
        <w:ind w:firstLine="0"/>
      </w:pPr>
    </w:p>
    <w:p w14:paraId="286135D9" w14:textId="77777777" w:rsidR="002B36A0" w:rsidRDefault="002B36A0" w:rsidP="00D71140">
      <w:pPr>
        <w:pStyle w:val="szdszveg"/>
      </w:pPr>
    </w:p>
    <w:p w14:paraId="1D1A124F" w14:textId="77777777" w:rsidR="00D71140" w:rsidRDefault="00D71140" w:rsidP="00D71140">
      <w:pPr>
        <w:pStyle w:val="szdszveg"/>
      </w:pPr>
    </w:p>
    <w:p w14:paraId="1F108A74" w14:textId="58B828A4" w:rsidR="00D71140" w:rsidRDefault="00D71140" w:rsidP="00D71140">
      <w:pPr>
        <w:pStyle w:val="szdcmsor1"/>
      </w:pPr>
      <w:bookmarkStart w:id="13" w:name="_Toc183958400"/>
      <w:r>
        <w:lastRenderedPageBreak/>
        <w:t>Párhuzamos programvégrehajtás menüpont</w:t>
      </w:r>
      <w:bookmarkEnd w:id="13"/>
    </w:p>
    <w:p w14:paraId="7C30D978" w14:textId="13944E0F" w:rsidR="00D71140" w:rsidRDefault="00C934EB" w:rsidP="00D71140">
      <w:pPr>
        <w:pStyle w:val="szdszveg"/>
      </w:pPr>
      <w:r>
        <w:t xml:space="preserve">A menüpontban szemléltetjük a párhuzamos programvégrehajtást, ahol is egy gomb megnyomására két külön </w:t>
      </w:r>
      <w:proofErr w:type="spellStart"/>
      <w:r>
        <w:t>task</w:t>
      </w:r>
      <w:proofErr w:type="spellEnd"/>
      <w:r>
        <w:t xml:space="preserve"> futása látható. A </w:t>
      </w:r>
      <w:proofErr w:type="spellStart"/>
      <w:proofErr w:type="gramStart"/>
      <w:r>
        <w:t>startMultiTaskAction</w:t>
      </w:r>
      <w:proofErr w:type="spellEnd"/>
      <w:r>
        <w:t>(</w:t>
      </w:r>
      <w:proofErr w:type="gramEnd"/>
      <w:r>
        <w:t xml:space="preserve">) metódus indítására két </w:t>
      </w:r>
      <w:proofErr w:type="spellStart"/>
      <w:r>
        <w:t>Runnable</w:t>
      </w:r>
      <w:proofErr w:type="spellEnd"/>
      <w:r>
        <w:t xml:space="preserve"> feladat, egy task1 és egy task2 indul. A két feladat egymástól függetlenül működik, előbbi az indítás óta eltelt másodperceket jeleníti meg, mivel másodpercenként frissíti a felhasználói felületen megjelenő értéket, míg utóbbi értéke 2 másodpercenként módosul, ezzel szemléltetve, hogy a két </w:t>
      </w:r>
      <w:proofErr w:type="spellStart"/>
      <w:r>
        <w:t>task</w:t>
      </w:r>
      <w:proofErr w:type="spellEnd"/>
      <w:r>
        <w:t xml:space="preserve"> külön szálon fut. Az ütemezés az </w:t>
      </w:r>
      <w:proofErr w:type="spellStart"/>
      <w:r>
        <w:t>executorService</w:t>
      </w:r>
      <w:proofErr w:type="spellEnd"/>
      <w:r>
        <w:t xml:space="preserve"> segítségével valósul meg, mely a megadott időközönkánt futtatja a két független </w:t>
      </w:r>
      <w:proofErr w:type="spellStart"/>
      <w:r>
        <w:t>task</w:t>
      </w:r>
      <w:proofErr w:type="spellEnd"/>
      <w:r>
        <w:t xml:space="preserve">-ot. </w:t>
      </w:r>
    </w:p>
    <w:p w14:paraId="6ECBD8C3" w14:textId="7A4E9939" w:rsidR="00C934EB" w:rsidRDefault="00C934EB" w:rsidP="00C934EB">
      <w:pPr>
        <w:pStyle w:val="szdszveg"/>
      </w:pPr>
      <w:r>
        <w:t>A kód párhuzamos végrehajtást demonstrál a következő módon:</w:t>
      </w:r>
    </w:p>
    <w:p w14:paraId="2A020F84" w14:textId="77777777" w:rsidR="00C934EB" w:rsidRDefault="00C934EB" w:rsidP="00C934EB">
      <w:pPr>
        <w:pStyle w:val="szdszveg"/>
        <w:numPr>
          <w:ilvl w:val="0"/>
          <w:numId w:val="20"/>
        </w:numPr>
      </w:pPr>
      <w:r>
        <w:t>Két különálló szálon futnak a feladatok, így azok egymástól függetlenül végezhetők el.</w:t>
      </w:r>
    </w:p>
    <w:p w14:paraId="6B742FB0" w14:textId="77777777" w:rsidR="00C934EB" w:rsidRDefault="00C934EB" w:rsidP="00C934EB">
      <w:pPr>
        <w:pStyle w:val="szdszveg"/>
        <w:numPr>
          <w:ilvl w:val="0"/>
          <w:numId w:val="20"/>
        </w:numPr>
      </w:pPr>
      <w:r>
        <w:t xml:space="preserve">A két feladat eltérő gyakorisággal (1 másodperc és 2 másodperc) </w:t>
      </w:r>
      <w:proofErr w:type="spellStart"/>
      <w:r>
        <w:t>hajtódik</w:t>
      </w:r>
      <w:proofErr w:type="spellEnd"/>
      <w:r>
        <w:t xml:space="preserve"> végre, ami jól mutatja az ütemezés rugalmasságát.</w:t>
      </w:r>
    </w:p>
    <w:p w14:paraId="66900C8B" w14:textId="32F45D17" w:rsidR="00C934EB" w:rsidRDefault="00C934EB" w:rsidP="00C934EB">
      <w:pPr>
        <w:pStyle w:val="szdszveg"/>
        <w:numPr>
          <w:ilvl w:val="0"/>
          <w:numId w:val="20"/>
        </w:numPr>
      </w:pPr>
      <w:r>
        <w:t xml:space="preserve">A GUI-frissítés szálbiztosan történik a </w:t>
      </w:r>
      <w:proofErr w:type="spellStart"/>
      <w:r>
        <w:t>Platform.runLater</w:t>
      </w:r>
      <w:proofErr w:type="spellEnd"/>
      <w:r>
        <w:t>() segítségével, amely biztosítja a stabil működést.</w:t>
      </w:r>
    </w:p>
    <w:p w14:paraId="66104A82" w14:textId="601BB21E" w:rsidR="00290CCA" w:rsidRDefault="00290CCA" w:rsidP="00290CCA">
      <w:pPr>
        <w:pStyle w:val="szdszveg"/>
        <w:ind w:firstLine="0"/>
      </w:pPr>
      <w:r>
        <w:rPr>
          <w:noProof/>
        </w:rPr>
        <w:drawing>
          <wp:inline distT="0" distB="0" distL="0" distR="0" wp14:anchorId="218D03DD" wp14:editId="20497FB7">
            <wp:extent cx="4550858" cy="2739010"/>
            <wp:effectExtent l="0" t="0" r="2540" b="4445"/>
            <wp:docPr id="458556823" name="Kép 1" descr="A képen szöveg, képernyőkép, szoftver, számítóg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56823" name="Kép 1" descr="A képen szöveg, képernyőkép, szoftver, számítógép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0916" cy="275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9EAB" w14:textId="77777777" w:rsidR="002B36A0" w:rsidRDefault="002B36A0" w:rsidP="00290CCA">
      <w:pPr>
        <w:pStyle w:val="szdszveg"/>
        <w:ind w:firstLine="0"/>
      </w:pPr>
    </w:p>
    <w:p w14:paraId="5FD1019F" w14:textId="77777777" w:rsidR="002B36A0" w:rsidRPr="002B36A0" w:rsidRDefault="002B36A0" w:rsidP="002B36A0">
      <w:pPr>
        <w:pStyle w:val="szdszveg"/>
        <w:ind w:firstLine="0"/>
      </w:pPr>
      <w:r w:rsidRPr="002B36A0">
        <w:t xml:space="preserve">A nézetet a </w:t>
      </w:r>
      <w:proofErr w:type="spellStart"/>
      <w:r w:rsidRPr="002B36A0">
        <w:t>MultitaskController</w:t>
      </w:r>
      <w:proofErr w:type="spellEnd"/>
      <w:r w:rsidRPr="002B36A0">
        <w:t xml:space="preserve"> vezényli és a </w:t>
      </w:r>
      <w:proofErr w:type="spellStart"/>
      <w:r w:rsidRPr="002B36A0">
        <w:t>multitask-</w:t>
      </w:r>
      <w:proofErr w:type="gramStart"/>
      <w:r w:rsidRPr="002B36A0">
        <w:t>view.fxml</w:t>
      </w:r>
      <w:proofErr w:type="spellEnd"/>
      <w:proofErr w:type="gramEnd"/>
      <w:r w:rsidRPr="002B36A0">
        <w:t xml:space="preserve"> nézetfájl jeleníti meg.</w:t>
      </w:r>
    </w:p>
    <w:p w14:paraId="70381636" w14:textId="6DA2F1BD" w:rsidR="002B36A0" w:rsidRPr="002B36A0" w:rsidRDefault="002B36A0" w:rsidP="002B36A0">
      <w:pPr>
        <w:pStyle w:val="szdszveg"/>
        <w:ind w:firstLine="0"/>
      </w:pPr>
      <w:r w:rsidRPr="002B36A0">
        <w:rPr>
          <w:noProof/>
        </w:rPr>
        <w:drawing>
          <wp:anchor distT="0" distB="0" distL="114300" distR="114300" simplePos="0" relativeHeight="251662336" behindDoc="0" locked="0" layoutInCell="1" allowOverlap="1" wp14:anchorId="381A30DB" wp14:editId="1F20E3C3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579110" cy="673100"/>
            <wp:effectExtent l="0" t="0" r="2540" b="0"/>
            <wp:wrapSquare wrapText="bothSides"/>
            <wp:docPr id="559908509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36A0">
        <w:t xml:space="preserve">A két </w:t>
      </w:r>
      <w:proofErr w:type="spellStart"/>
      <w:r w:rsidRPr="002B36A0">
        <w:t>Task</w:t>
      </w:r>
      <w:proofErr w:type="spellEnd"/>
      <w:r w:rsidRPr="002B36A0">
        <w:t xml:space="preserve"> lényegében két időzítő.</w:t>
      </w:r>
    </w:p>
    <w:p w14:paraId="7FCE1E92" w14:textId="77777777" w:rsidR="002B36A0" w:rsidRPr="00D71140" w:rsidRDefault="002B36A0" w:rsidP="00290CCA">
      <w:pPr>
        <w:pStyle w:val="szdszveg"/>
        <w:ind w:firstLine="0"/>
      </w:pPr>
    </w:p>
    <w:p w14:paraId="184A0AEC" w14:textId="00355669" w:rsidR="00D71140" w:rsidRDefault="00290CCA" w:rsidP="00D71140">
      <w:pPr>
        <w:pStyle w:val="szdcmsor1"/>
        <w:ind w:firstLine="0"/>
      </w:pPr>
      <w:bookmarkStart w:id="14" w:name="_Toc183958401"/>
      <w:proofErr w:type="spellStart"/>
      <w:r>
        <w:lastRenderedPageBreak/>
        <w:t>Forex</w:t>
      </w:r>
      <w:proofErr w:type="spellEnd"/>
      <w:r>
        <w:t xml:space="preserve"> menüpon</w:t>
      </w:r>
      <w:r w:rsidR="002B36A0">
        <w:t>t</w:t>
      </w:r>
      <w:bookmarkEnd w:id="14"/>
    </w:p>
    <w:p w14:paraId="5E046475" w14:textId="49C14136" w:rsidR="002B36A0" w:rsidRDefault="002B36A0" w:rsidP="002B36A0">
      <w:pPr>
        <w:pStyle w:val="szdszveg"/>
      </w:pPr>
      <w:proofErr w:type="spellStart"/>
      <w:r>
        <w:t>Oanda</w:t>
      </w:r>
      <w:proofErr w:type="spellEnd"/>
      <w:r>
        <w:t xml:space="preserve"> API</w:t>
      </w:r>
    </w:p>
    <w:p w14:paraId="1F8A289E" w14:textId="77777777" w:rsidR="002B36A0" w:rsidRPr="002B36A0" w:rsidRDefault="002B36A0" w:rsidP="002B36A0">
      <w:pPr>
        <w:pStyle w:val="szdszveg"/>
      </w:pPr>
      <w:r w:rsidRPr="002B36A0">
        <w:tab/>
        <w:t>Az alkalmazás az OANDA által kínált előre megírt modulokat (</w:t>
      </w:r>
      <w:hyperlink r:id="rId33" w:history="1">
        <w:r w:rsidRPr="002B36A0">
          <w:rPr>
            <w:rStyle w:val="Hiperhivatkozs"/>
          </w:rPr>
          <w:t>https://github.com/oanda/v20-java/tree/master/src/com/oanda/v20</w:t>
        </w:r>
      </w:hyperlink>
      <w:r w:rsidRPr="002B36A0">
        <w:t xml:space="preserve"> ) használja</w:t>
      </w:r>
    </w:p>
    <w:p w14:paraId="1244EB93" w14:textId="248BEF24" w:rsidR="002B36A0" w:rsidRPr="002B36A0" w:rsidRDefault="002B36A0" w:rsidP="002B36A0">
      <w:pPr>
        <w:pStyle w:val="szdszveg"/>
      </w:pPr>
      <w:r w:rsidRPr="002B36A0">
        <w:rPr>
          <w:noProof/>
        </w:rPr>
        <w:drawing>
          <wp:anchor distT="0" distB="0" distL="114300" distR="114300" simplePos="0" relativeHeight="251667456" behindDoc="0" locked="0" layoutInCell="1" allowOverlap="1" wp14:anchorId="6ACD65E2" wp14:editId="27620328">
            <wp:simplePos x="0" y="0"/>
            <wp:positionH relativeFrom="margin">
              <wp:align>right</wp:align>
            </wp:positionH>
            <wp:positionV relativeFrom="paragraph">
              <wp:posOffset>523240</wp:posOffset>
            </wp:positionV>
            <wp:extent cx="5579110" cy="645795"/>
            <wp:effectExtent l="0" t="0" r="2540" b="1905"/>
            <wp:wrapSquare wrapText="bothSides"/>
            <wp:docPr id="695093025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36A0">
        <w:t>A fő azonosítók (</w:t>
      </w:r>
      <w:proofErr w:type="spellStart"/>
      <w:r w:rsidRPr="002B36A0">
        <w:t>token</w:t>
      </w:r>
      <w:proofErr w:type="spellEnd"/>
      <w:r w:rsidRPr="002B36A0">
        <w:t>,</w:t>
      </w:r>
      <w:r>
        <w:t xml:space="preserve"> </w:t>
      </w:r>
      <w:proofErr w:type="spellStart"/>
      <w:r w:rsidRPr="002B36A0">
        <w:t>api</w:t>
      </w:r>
      <w:proofErr w:type="spellEnd"/>
      <w:r w:rsidRPr="002B36A0">
        <w:t xml:space="preserve"> </w:t>
      </w:r>
      <w:proofErr w:type="spellStart"/>
      <w:r w:rsidRPr="002B36A0">
        <w:t>url</w:t>
      </w:r>
      <w:proofErr w:type="spellEnd"/>
      <w:r w:rsidRPr="002B36A0">
        <w:t xml:space="preserve">, </w:t>
      </w:r>
      <w:proofErr w:type="spellStart"/>
      <w:r w:rsidRPr="002B36A0">
        <w:t>accountID</w:t>
      </w:r>
      <w:proofErr w:type="spellEnd"/>
      <w:r w:rsidRPr="002B36A0">
        <w:t>) a /</w:t>
      </w:r>
      <w:proofErr w:type="spellStart"/>
      <w:r w:rsidRPr="002B36A0">
        <w:t>config</w:t>
      </w:r>
      <w:proofErr w:type="spellEnd"/>
      <w:r w:rsidRPr="002B36A0">
        <w:t>/</w:t>
      </w:r>
      <w:proofErr w:type="spellStart"/>
      <w:r w:rsidRPr="002B36A0">
        <w:t>AppConfig</w:t>
      </w:r>
      <w:proofErr w:type="spellEnd"/>
      <w:r w:rsidRPr="002B36A0">
        <w:t xml:space="preserve"> fájlban vannak definiálva.</w:t>
      </w:r>
    </w:p>
    <w:p w14:paraId="790E2663" w14:textId="6545098A" w:rsidR="002B36A0" w:rsidRDefault="002B36A0" w:rsidP="002B36A0">
      <w:pPr>
        <w:pStyle w:val="szdszveg"/>
      </w:pPr>
    </w:p>
    <w:p w14:paraId="6A316D29" w14:textId="7A33D7C3" w:rsidR="00301541" w:rsidRDefault="00301541" w:rsidP="002B36A0">
      <w:pPr>
        <w:pStyle w:val="szdszveg"/>
      </w:pPr>
      <w:r>
        <w:t xml:space="preserve">Élő tőzsdei adatok révén a hétvégi pozíció nyitás és zárás a devizák esetén nem lehetséges, hisz maga a tőzsdék sem tartanak nyitva. Ilyenkor az alkalmazásban ezen menüpontok funkcionalitása szünetel. </w:t>
      </w:r>
    </w:p>
    <w:p w14:paraId="5DDFCC09" w14:textId="77777777" w:rsidR="00301541" w:rsidRPr="002B36A0" w:rsidRDefault="00301541" w:rsidP="002B36A0">
      <w:pPr>
        <w:pStyle w:val="szdszveg"/>
      </w:pPr>
    </w:p>
    <w:p w14:paraId="2EE3A8D0" w14:textId="77777777" w:rsidR="002B36A0" w:rsidRPr="002B36A0" w:rsidRDefault="002B36A0" w:rsidP="002B36A0">
      <w:pPr>
        <w:pStyle w:val="szdszveg"/>
        <w:ind w:firstLine="0"/>
        <w:rPr>
          <w:bCs/>
        </w:rPr>
      </w:pPr>
      <w:r w:rsidRPr="002B36A0">
        <w:rPr>
          <w:b/>
        </w:rPr>
        <w:t>Számlainformációk almenü</w:t>
      </w:r>
      <w:r w:rsidRPr="002B36A0">
        <w:rPr>
          <w:bCs/>
        </w:rPr>
        <w:t>:</w:t>
      </w:r>
    </w:p>
    <w:p w14:paraId="6ED00F59" w14:textId="0D7E8C38" w:rsidR="002B36A0" w:rsidRPr="002B36A0" w:rsidRDefault="002B36A0" w:rsidP="002B36A0">
      <w:pPr>
        <w:pStyle w:val="szdszveg"/>
        <w:rPr>
          <w:bCs/>
        </w:rPr>
      </w:pPr>
      <w:r w:rsidRPr="002B36A0">
        <w:rPr>
          <w:noProof/>
        </w:rPr>
        <w:drawing>
          <wp:anchor distT="0" distB="0" distL="114300" distR="114300" simplePos="0" relativeHeight="251666432" behindDoc="0" locked="0" layoutInCell="1" allowOverlap="1" wp14:anchorId="64CA6DBC" wp14:editId="4AD5FBC3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579110" cy="2214880"/>
            <wp:effectExtent l="0" t="0" r="2540" b="0"/>
            <wp:wrapSquare wrapText="bothSides"/>
            <wp:docPr id="1475193528" name="Kép 43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A képen szöveg, képernyőkép, szoftver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36A0">
        <w:rPr>
          <w:bCs/>
        </w:rPr>
        <w:t xml:space="preserve">A fiók / számla információk egy táblázat </w:t>
      </w:r>
      <w:r w:rsidRPr="002B36A0">
        <w:rPr>
          <w:b/>
        </w:rPr>
        <w:t xml:space="preserve">szerű </w:t>
      </w:r>
      <w:proofErr w:type="spellStart"/>
      <w:r w:rsidRPr="002B36A0">
        <w:rPr>
          <w:bCs/>
        </w:rPr>
        <w:t>gridben</w:t>
      </w:r>
      <w:proofErr w:type="spellEnd"/>
      <w:r w:rsidRPr="002B36A0">
        <w:rPr>
          <w:bCs/>
        </w:rPr>
        <w:t xml:space="preserve"> jelennek meg.</w:t>
      </w:r>
    </w:p>
    <w:p w14:paraId="3EE9B6BA" w14:textId="793BFDA5" w:rsidR="002B36A0" w:rsidRPr="002B36A0" w:rsidRDefault="002B36A0" w:rsidP="002B36A0">
      <w:pPr>
        <w:pStyle w:val="szdszveg"/>
      </w:pPr>
    </w:p>
    <w:p w14:paraId="02499063" w14:textId="528A2A1B" w:rsidR="002B36A0" w:rsidRPr="002B36A0" w:rsidRDefault="002B36A0" w:rsidP="004D0956">
      <w:pPr>
        <w:pStyle w:val="szdszveg"/>
      </w:pPr>
      <w:r w:rsidRPr="002B36A0">
        <w:rPr>
          <w:noProof/>
        </w:rPr>
        <w:drawing>
          <wp:anchor distT="0" distB="0" distL="114300" distR="114300" simplePos="0" relativeHeight="251668480" behindDoc="0" locked="0" layoutInCell="1" allowOverlap="1" wp14:anchorId="44E0AF05" wp14:editId="748CF5E6">
            <wp:simplePos x="0" y="0"/>
            <wp:positionH relativeFrom="margin">
              <wp:align>right</wp:align>
            </wp:positionH>
            <wp:positionV relativeFrom="paragraph">
              <wp:posOffset>60769</wp:posOffset>
            </wp:positionV>
            <wp:extent cx="2957830" cy="1043305"/>
            <wp:effectExtent l="0" t="0" r="0" b="4445"/>
            <wp:wrapSquare wrapText="bothSides"/>
            <wp:docPr id="1793508001" name="Kép 4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36A0">
        <w:t>A lekérdezést egy előre megírt funkció kezeli</w:t>
      </w:r>
      <w:r w:rsidR="00DB5C91">
        <w:t xml:space="preserve">, melyek </w:t>
      </w:r>
      <w:r w:rsidRPr="002B36A0">
        <w:t>megjelenítése a /</w:t>
      </w:r>
      <w:proofErr w:type="spellStart"/>
      <w:r w:rsidRPr="002B36A0">
        <w:t>forex</w:t>
      </w:r>
      <w:proofErr w:type="spellEnd"/>
      <w:r w:rsidRPr="002B36A0">
        <w:t>/</w:t>
      </w:r>
      <w:proofErr w:type="spellStart"/>
      <w:r w:rsidRPr="002B36A0">
        <w:t>account.fxml</w:t>
      </w:r>
      <w:proofErr w:type="spellEnd"/>
      <w:r w:rsidRPr="002B36A0">
        <w:t xml:space="preserve"> fájlban történik.</w:t>
      </w:r>
    </w:p>
    <w:p w14:paraId="5B34CCED" w14:textId="5AD52CC8" w:rsidR="002B36A0" w:rsidRPr="002B36A0" w:rsidRDefault="002B36A0" w:rsidP="002B36A0">
      <w:pPr>
        <w:pStyle w:val="szdszveg"/>
        <w:ind w:firstLine="0"/>
      </w:pPr>
    </w:p>
    <w:p w14:paraId="13A68B53" w14:textId="77777777" w:rsidR="002B36A0" w:rsidRPr="002B36A0" w:rsidRDefault="002B36A0" w:rsidP="002B36A0">
      <w:pPr>
        <w:pStyle w:val="szdszveg"/>
        <w:ind w:firstLine="0"/>
        <w:rPr>
          <w:b/>
          <w:bCs/>
        </w:rPr>
      </w:pPr>
      <w:r w:rsidRPr="002B36A0">
        <w:rPr>
          <w:b/>
          <w:bCs/>
        </w:rPr>
        <w:t>Aktuális árak</w:t>
      </w:r>
    </w:p>
    <w:p w14:paraId="773BB6DB" w14:textId="77F75E08" w:rsidR="002B36A0" w:rsidRPr="002B36A0" w:rsidRDefault="002B36A0" w:rsidP="004D0956">
      <w:pPr>
        <w:pStyle w:val="szdszveg"/>
      </w:pPr>
      <w:r w:rsidRPr="002B36A0">
        <w:t>Ez a nézet a tőzsdén található és lekérhető</w:t>
      </w:r>
      <w:r w:rsidR="00DB5C91">
        <w:t>,</w:t>
      </w:r>
      <w:r w:rsidRPr="002B36A0">
        <w:t xml:space="preserve"> összes valutapárt és az eladási, illetve vételi árat megjeleníti. Valutapárok a nézet megnyitásakor az </w:t>
      </w:r>
      <w:proofErr w:type="spellStart"/>
      <w:r w:rsidRPr="002B36A0">
        <w:t>OandaAPI-ból</w:t>
      </w:r>
      <w:proofErr w:type="spellEnd"/>
      <w:r w:rsidRPr="002B36A0">
        <w:t xml:space="preserve"> frissülnek.</w:t>
      </w:r>
    </w:p>
    <w:p w14:paraId="48E2E93E" w14:textId="77777777" w:rsidR="002B36A0" w:rsidRPr="002B36A0" w:rsidRDefault="002B36A0" w:rsidP="002B36A0">
      <w:pPr>
        <w:pStyle w:val="szdszveg"/>
      </w:pPr>
      <w:r w:rsidRPr="002B36A0">
        <w:lastRenderedPageBreak/>
        <w:t>Az adathalmaz a fenti keresőmező segítségével szűrhető. A lent elhelyezett „Frissítés” gombbal frissíthető.</w:t>
      </w:r>
    </w:p>
    <w:p w14:paraId="441AC8C3" w14:textId="480AAEEA" w:rsidR="002B36A0" w:rsidRPr="002B36A0" w:rsidRDefault="002B36A0" w:rsidP="002B36A0">
      <w:pPr>
        <w:pStyle w:val="szdszveg"/>
        <w:rPr>
          <w:b/>
          <w:bCs/>
        </w:rPr>
      </w:pPr>
      <w:r w:rsidRPr="002B36A0"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7AA737F7" wp14:editId="6338D7A6">
            <wp:simplePos x="0" y="0"/>
            <wp:positionH relativeFrom="margin">
              <wp:align>right</wp:align>
            </wp:positionH>
            <wp:positionV relativeFrom="paragraph">
              <wp:posOffset>238</wp:posOffset>
            </wp:positionV>
            <wp:extent cx="5579110" cy="3269615"/>
            <wp:effectExtent l="0" t="0" r="2540" b="6985"/>
            <wp:wrapSquare wrapText="bothSides"/>
            <wp:docPr id="1425745777" name="Kép 4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A képen szöveg, képernyőkép, szám,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600C5" w14:textId="4BA93046" w:rsidR="002B36A0" w:rsidRPr="002B36A0" w:rsidRDefault="002B36A0" w:rsidP="006E2770">
      <w:pPr>
        <w:pStyle w:val="szdszveg"/>
      </w:pPr>
      <w:r w:rsidRPr="002B36A0">
        <w:t>Az aktuális árak megjelenítés</w:t>
      </w:r>
      <w:r w:rsidR="00443E27">
        <w:t>é</w:t>
      </w:r>
      <w:r w:rsidRPr="002B36A0">
        <w:t xml:space="preserve">t az </w:t>
      </w:r>
      <w:proofErr w:type="spellStart"/>
      <w:r w:rsidRPr="002B36A0">
        <w:t>actualPrices</w:t>
      </w:r>
      <w:proofErr w:type="spellEnd"/>
      <w:r w:rsidRPr="002B36A0">
        <w:t xml:space="preserve"> vezérlő kezeli. A megjelenítést az </w:t>
      </w:r>
      <w:proofErr w:type="spellStart"/>
      <w:r w:rsidRPr="002B36A0">
        <w:t>actualPrices.fxml</w:t>
      </w:r>
      <w:proofErr w:type="spellEnd"/>
      <w:r w:rsidRPr="002B36A0">
        <w:t xml:space="preserve"> végzi.</w:t>
      </w:r>
      <w:r w:rsidR="006E2770">
        <w:t xml:space="preserve"> </w:t>
      </w:r>
      <w:r w:rsidRPr="002B36A0">
        <w:t>Az árakat táblázatos nézetben jeleníti meg a program. A táblázat oszlopai a vezérlő inicializálásánál kerül</w:t>
      </w:r>
      <w:r w:rsidR="00443E27">
        <w:t>nek</w:t>
      </w:r>
      <w:r w:rsidRPr="002B36A0">
        <w:t xml:space="preserve"> beállításra.</w:t>
      </w:r>
    </w:p>
    <w:p w14:paraId="127014B9" w14:textId="1B4D4CB5" w:rsidR="00DB5C91" w:rsidRDefault="002B36A0" w:rsidP="00DB5C91">
      <w:pPr>
        <w:pStyle w:val="szdszveg"/>
      </w:pPr>
      <w:r w:rsidRPr="002B36A0">
        <w:t>Az adatok lekérését egy</w:t>
      </w:r>
      <w:r w:rsidR="00DB5C91">
        <w:t>,</w:t>
      </w:r>
      <w:r w:rsidRPr="002B36A0">
        <w:t xml:space="preserve"> már az </w:t>
      </w:r>
      <w:proofErr w:type="spellStart"/>
      <w:r w:rsidRPr="002B36A0">
        <w:t>Oanda</w:t>
      </w:r>
      <w:proofErr w:type="spellEnd"/>
      <w:r w:rsidRPr="002B36A0">
        <w:t xml:space="preserve"> által lefejlesztett metódus végzi.</w:t>
      </w:r>
      <w:r w:rsidR="00DB5C91">
        <w:t xml:space="preserve"> </w:t>
      </w:r>
    </w:p>
    <w:p w14:paraId="4D0C94DA" w14:textId="3CCEC6AE" w:rsidR="002B36A0" w:rsidRPr="002B36A0" w:rsidRDefault="006E2770" w:rsidP="006E2770">
      <w:pPr>
        <w:pStyle w:val="szdszveg"/>
      </w:pPr>
      <w:r w:rsidRPr="002B36A0">
        <w:rPr>
          <w:noProof/>
        </w:rPr>
        <w:drawing>
          <wp:anchor distT="0" distB="0" distL="114300" distR="114300" simplePos="0" relativeHeight="251664384" behindDoc="0" locked="0" layoutInCell="1" allowOverlap="1" wp14:anchorId="470A6E18" wp14:editId="27CDAA41">
            <wp:simplePos x="0" y="0"/>
            <wp:positionH relativeFrom="margin">
              <wp:align>right</wp:align>
            </wp:positionH>
            <wp:positionV relativeFrom="paragraph">
              <wp:posOffset>513128</wp:posOffset>
            </wp:positionV>
            <wp:extent cx="2780030" cy="1321435"/>
            <wp:effectExtent l="0" t="0" r="1270" b="0"/>
            <wp:wrapSquare wrapText="bothSides"/>
            <wp:docPr id="1827714995" name="Kép 46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öveg, képernyőkép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132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6A0" w:rsidRPr="002B36A0">
        <w:t xml:space="preserve">Az adatok kezelésének egyszerűsítése érdekében létrehozásra került egy </w:t>
      </w:r>
      <w:r w:rsidR="00443E27" w:rsidRPr="002B36A0">
        <w:t>modell,</w:t>
      </w:r>
      <w:r w:rsidR="002B36A0" w:rsidRPr="002B36A0">
        <w:t xml:space="preserve"> amely a </w:t>
      </w:r>
      <w:proofErr w:type="spellStart"/>
      <w:r w:rsidR="002B36A0" w:rsidRPr="002B36A0">
        <w:t>PriceData</w:t>
      </w:r>
      <w:proofErr w:type="spellEnd"/>
      <w:r w:rsidR="002B36A0" w:rsidRPr="002B36A0">
        <w:t xml:space="preserve"> nevet viseli.</w:t>
      </w:r>
      <w:r>
        <w:t xml:space="preserve"> </w:t>
      </w:r>
      <w:r w:rsidR="002B36A0" w:rsidRPr="002B36A0">
        <w:t xml:space="preserve">A frissítés gomb megnyomásával a </w:t>
      </w:r>
      <w:proofErr w:type="spellStart"/>
      <w:r w:rsidR="002B36A0" w:rsidRPr="002B36A0">
        <w:rPr>
          <w:b/>
          <w:bCs/>
        </w:rPr>
        <w:t>onLoadActualPricesButtonClicked</w:t>
      </w:r>
      <w:proofErr w:type="spellEnd"/>
      <w:r w:rsidR="002B36A0" w:rsidRPr="002B36A0">
        <w:rPr>
          <w:b/>
          <w:bCs/>
        </w:rPr>
        <w:t xml:space="preserve"> </w:t>
      </w:r>
      <w:r w:rsidR="002B36A0" w:rsidRPr="002B36A0">
        <w:t>függvény kerül meghívásra.</w:t>
      </w:r>
    </w:p>
    <w:p w14:paraId="76B74117" w14:textId="77777777" w:rsidR="002B36A0" w:rsidRPr="002B36A0" w:rsidRDefault="002B36A0" w:rsidP="002B36A0">
      <w:pPr>
        <w:pStyle w:val="szdszveg"/>
      </w:pPr>
    </w:p>
    <w:p w14:paraId="6F48FDA6" w14:textId="77777777" w:rsidR="002B36A0" w:rsidRPr="002B36A0" w:rsidRDefault="002B36A0" w:rsidP="002B36A0">
      <w:pPr>
        <w:pStyle w:val="szdszveg"/>
      </w:pPr>
    </w:p>
    <w:p w14:paraId="7626FD07" w14:textId="77777777" w:rsidR="00443E27" w:rsidRDefault="00443E27" w:rsidP="00443E27">
      <w:pPr>
        <w:pStyle w:val="szdszveg"/>
        <w:ind w:firstLine="0"/>
        <w:rPr>
          <w:b/>
          <w:bCs/>
        </w:rPr>
      </w:pPr>
    </w:p>
    <w:p w14:paraId="096340CE" w14:textId="79C7842F" w:rsidR="002B36A0" w:rsidRDefault="002B36A0" w:rsidP="00443E27">
      <w:pPr>
        <w:pStyle w:val="szdszveg"/>
        <w:ind w:firstLine="0"/>
        <w:rPr>
          <w:b/>
          <w:bCs/>
        </w:rPr>
      </w:pPr>
      <w:r w:rsidRPr="002B36A0">
        <w:rPr>
          <w:b/>
          <w:bCs/>
        </w:rPr>
        <w:t>Historikus árak</w:t>
      </w:r>
    </w:p>
    <w:p w14:paraId="69406AD9" w14:textId="3674D6F8" w:rsidR="00301541" w:rsidRDefault="00301541" w:rsidP="00301541">
      <w:pPr>
        <w:pStyle w:val="szdszveg"/>
      </w:pPr>
      <w:r>
        <w:t>A menüpontban</w:t>
      </w:r>
      <w:r w:rsidRPr="002B36A0">
        <w:t xml:space="preserve"> a tőzsdén található és lekérhető összes valutapárt és az elmúlt 10 óra záró árait mutatja meg táblázatos formában. Valutapárok a nézet megnyitásakor az </w:t>
      </w:r>
      <w:proofErr w:type="spellStart"/>
      <w:r w:rsidRPr="002B36A0">
        <w:t>OandaAPI-ból</w:t>
      </w:r>
      <w:proofErr w:type="spellEnd"/>
      <w:r w:rsidRPr="002B36A0">
        <w:t xml:space="preserve"> frissülnek.</w:t>
      </w:r>
      <w:r>
        <w:t xml:space="preserve"> </w:t>
      </w:r>
      <w:r w:rsidRPr="002B36A0">
        <w:t>Az adathalmaz a lent elhelyezett „Frissítés” gombbal frissíthető</w:t>
      </w:r>
      <w:r>
        <w:t xml:space="preserve">. </w:t>
      </w:r>
    </w:p>
    <w:p w14:paraId="326766B6" w14:textId="77777777" w:rsidR="00301541" w:rsidRPr="002B36A0" w:rsidRDefault="00301541" w:rsidP="00301541">
      <w:pPr>
        <w:pStyle w:val="szdszveg"/>
      </w:pPr>
      <w:r w:rsidRPr="002B36A0">
        <w:t>Az aktuális árak megjelenítés</w:t>
      </w:r>
      <w:r>
        <w:t>t</w:t>
      </w:r>
      <w:r w:rsidRPr="002B36A0">
        <w:t xml:space="preserve"> a </w:t>
      </w:r>
      <w:proofErr w:type="spellStart"/>
      <w:r w:rsidRPr="002B36A0">
        <w:t>historicPrices</w:t>
      </w:r>
      <w:proofErr w:type="spellEnd"/>
      <w:r w:rsidRPr="002B36A0">
        <w:t xml:space="preserve"> vezérlő </w:t>
      </w:r>
      <w:r>
        <w:t xml:space="preserve">és </w:t>
      </w:r>
      <w:proofErr w:type="spellStart"/>
      <w:proofErr w:type="gramStart"/>
      <w:r w:rsidRPr="002B36A0">
        <w:t>historicprices.fxml</w:t>
      </w:r>
      <w:proofErr w:type="spellEnd"/>
      <w:proofErr w:type="gramEnd"/>
      <w:r w:rsidRPr="002B36A0">
        <w:t xml:space="preserve"> végzi.</w:t>
      </w:r>
      <w:r>
        <w:t xml:space="preserve"> </w:t>
      </w:r>
      <w:r w:rsidRPr="002B36A0">
        <w:t xml:space="preserve">Az árakat táblázatos </w:t>
      </w:r>
      <w:r>
        <w:t xml:space="preserve">érhetők el, melynek </w:t>
      </w:r>
      <w:r w:rsidRPr="002B36A0">
        <w:t>oszlopai a vezérlő inicializálásánál kerül</w:t>
      </w:r>
      <w:r>
        <w:t>nek</w:t>
      </w:r>
      <w:r w:rsidRPr="002B36A0">
        <w:t xml:space="preserve"> beállításra.</w:t>
      </w:r>
    </w:p>
    <w:p w14:paraId="10EF33C9" w14:textId="69149485" w:rsidR="00443E27" w:rsidRDefault="00443E27" w:rsidP="00301541">
      <w:pPr>
        <w:pStyle w:val="szdszveg"/>
        <w:ind w:firstLine="0"/>
      </w:pPr>
      <w:r w:rsidRPr="002B36A0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C1B072C" wp14:editId="3FA4AFF2">
            <wp:simplePos x="0" y="0"/>
            <wp:positionH relativeFrom="margin">
              <wp:align>right</wp:align>
            </wp:positionH>
            <wp:positionV relativeFrom="paragraph">
              <wp:posOffset>-8533765</wp:posOffset>
            </wp:positionV>
            <wp:extent cx="5579110" cy="3317875"/>
            <wp:effectExtent l="0" t="0" r="2540" b="0"/>
            <wp:wrapSquare wrapText="bothSides"/>
            <wp:docPr id="1732976923" name="Kép 40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A képen szöveg, képernyőkép, szá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89CCC" w14:textId="3F5CEB73" w:rsidR="002B36A0" w:rsidRPr="002B36A0" w:rsidRDefault="002B36A0" w:rsidP="002B36A0">
      <w:pPr>
        <w:pStyle w:val="szdszveg"/>
      </w:pPr>
      <w:r w:rsidRPr="002B36A0">
        <w:t xml:space="preserve">Az adatok lekérését </w:t>
      </w:r>
      <w:r w:rsidR="006E2770">
        <w:t>itt</w:t>
      </w:r>
      <w:r w:rsidRPr="002B36A0">
        <w:t xml:space="preserve"> is egy </w:t>
      </w:r>
      <w:proofErr w:type="spellStart"/>
      <w:r w:rsidRPr="002B36A0">
        <w:t>Oanda</w:t>
      </w:r>
      <w:proofErr w:type="spellEnd"/>
      <w:r w:rsidRPr="002B36A0">
        <w:t xml:space="preserve"> által lefejlesztett metódus végzi.</w:t>
      </w:r>
    </w:p>
    <w:p w14:paraId="63B93D1C" w14:textId="24450789" w:rsidR="002B36A0" w:rsidRDefault="002B36A0" w:rsidP="00301541">
      <w:pPr>
        <w:pStyle w:val="szdszveg"/>
      </w:pPr>
      <w:r w:rsidRPr="002B36A0">
        <w:t xml:space="preserve">Az adatok kezelésének egyszerűsítése érdekében létrehozásra került egy </w:t>
      </w:r>
      <w:r w:rsidR="00443E27" w:rsidRPr="002B36A0">
        <w:t>modell,</w:t>
      </w:r>
      <w:r w:rsidRPr="002B36A0">
        <w:t xml:space="preserve"> amely a </w:t>
      </w:r>
      <w:proofErr w:type="spellStart"/>
      <w:r w:rsidRPr="002B36A0">
        <w:t>CandleData</w:t>
      </w:r>
      <w:proofErr w:type="spellEnd"/>
      <w:r w:rsidRPr="002B36A0">
        <w:t xml:space="preserve"> nevet viseli.</w:t>
      </w:r>
      <w:r w:rsidR="006E2770">
        <w:t xml:space="preserve"> </w:t>
      </w:r>
      <w:r w:rsidRPr="002B36A0">
        <w:t xml:space="preserve">A frissítés gomb megnyomásával a </w:t>
      </w:r>
      <w:proofErr w:type="spellStart"/>
      <w:r w:rsidRPr="002B36A0">
        <w:rPr>
          <w:b/>
          <w:bCs/>
        </w:rPr>
        <w:t>onLoadHistoricPricesButtonClicked</w:t>
      </w:r>
      <w:proofErr w:type="spellEnd"/>
      <w:r w:rsidRPr="002B36A0">
        <w:t xml:space="preserve"> függvény kerül meghívásra.</w:t>
      </w:r>
    </w:p>
    <w:p w14:paraId="34CA3F71" w14:textId="00AC5B6A" w:rsidR="00DF3F7D" w:rsidRDefault="00DF3F7D" w:rsidP="00443E27">
      <w:pPr>
        <w:pStyle w:val="szdszveg"/>
        <w:ind w:firstLine="0"/>
      </w:pPr>
      <w:r w:rsidRPr="002B36A0">
        <w:rPr>
          <w:noProof/>
        </w:rPr>
        <w:drawing>
          <wp:anchor distT="0" distB="0" distL="114300" distR="114300" simplePos="0" relativeHeight="251665408" behindDoc="0" locked="0" layoutInCell="1" allowOverlap="1" wp14:anchorId="762E5706" wp14:editId="6F3BA38F">
            <wp:simplePos x="0" y="0"/>
            <wp:positionH relativeFrom="margin">
              <wp:align>right</wp:align>
            </wp:positionH>
            <wp:positionV relativeFrom="paragraph">
              <wp:posOffset>6865</wp:posOffset>
            </wp:positionV>
            <wp:extent cx="3462655" cy="1718945"/>
            <wp:effectExtent l="0" t="0" r="4445" b="0"/>
            <wp:wrapSquare wrapText="bothSides"/>
            <wp:docPr id="355226115" name="Kép 45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képen szöveg, képernyőkép, Betűtípus,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171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5AD84" w14:textId="0892BEBF" w:rsidR="006E2770" w:rsidRDefault="006E2770" w:rsidP="00443E27">
      <w:pPr>
        <w:pStyle w:val="szdszveg"/>
        <w:ind w:firstLine="0"/>
      </w:pPr>
    </w:p>
    <w:p w14:paraId="0941526E" w14:textId="77777777" w:rsidR="00DF3F7D" w:rsidRPr="002B36A0" w:rsidRDefault="00DF3F7D" w:rsidP="00443E27">
      <w:pPr>
        <w:pStyle w:val="szdszveg"/>
        <w:ind w:firstLine="0"/>
      </w:pPr>
    </w:p>
    <w:p w14:paraId="0B830E9E" w14:textId="5676720C" w:rsidR="002B36A0" w:rsidRPr="002B36A0" w:rsidRDefault="002B36A0" w:rsidP="00443E27">
      <w:pPr>
        <w:pStyle w:val="szdszveg"/>
        <w:ind w:firstLine="0"/>
        <w:rPr>
          <w:b/>
          <w:bCs/>
        </w:rPr>
      </w:pPr>
      <w:r w:rsidRPr="002B36A0">
        <w:rPr>
          <w:b/>
          <w:bCs/>
        </w:rPr>
        <w:t>Pozíció nyitás</w:t>
      </w:r>
    </w:p>
    <w:p w14:paraId="3DD46DA9" w14:textId="00353B23" w:rsidR="002B36A0" w:rsidRPr="002B36A0" w:rsidRDefault="006E2770" w:rsidP="002B36A0">
      <w:pPr>
        <w:pStyle w:val="szdszveg"/>
      </w:pPr>
      <w:r>
        <w:t>A menüpontban a</w:t>
      </w:r>
      <w:r w:rsidR="002B36A0" w:rsidRPr="002B36A0">
        <w:t xml:space="preserve"> felhasználónak lehetősége van </w:t>
      </w:r>
      <w:proofErr w:type="gramStart"/>
      <w:r w:rsidR="002B36A0" w:rsidRPr="002B36A0">
        <w:t>eladási(</w:t>
      </w:r>
      <w:proofErr w:type="gramEnd"/>
      <w:r w:rsidR="002B36A0" w:rsidRPr="002B36A0">
        <w:t xml:space="preserve">-) </w:t>
      </w:r>
      <w:r>
        <w:t>és</w:t>
      </w:r>
      <w:r w:rsidR="002B36A0" w:rsidRPr="002B36A0">
        <w:t xml:space="preserve"> vételi (+) pozíciót létrehozni.</w:t>
      </w:r>
    </w:p>
    <w:p w14:paraId="197FB0F5" w14:textId="2BBF90FE" w:rsidR="002B36A0" w:rsidRPr="002B36A0" w:rsidRDefault="00443E27" w:rsidP="00443E27">
      <w:pPr>
        <w:pStyle w:val="szdszveg"/>
        <w:ind w:firstLine="0"/>
      </w:pPr>
      <w:r>
        <w:t>A f</w:t>
      </w:r>
      <w:r w:rsidR="002B36A0" w:rsidRPr="002B36A0">
        <w:t>elhasználónak az alábbi adatokat kell megadni a pozíció nyitásához:</w:t>
      </w:r>
    </w:p>
    <w:p w14:paraId="521B7F02" w14:textId="77777777" w:rsidR="00443E27" w:rsidRDefault="002B36A0" w:rsidP="00443E27">
      <w:pPr>
        <w:pStyle w:val="szdszveg"/>
        <w:numPr>
          <w:ilvl w:val="0"/>
          <w:numId w:val="24"/>
        </w:numPr>
      </w:pPr>
      <w:proofErr w:type="spellStart"/>
      <w:r w:rsidRPr="002B36A0">
        <w:t>Instument</w:t>
      </w:r>
      <w:proofErr w:type="spellEnd"/>
      <w:r w:rsidRPr="002B36A0">
        <w:t xml:space="preserve">: A kiválasztott valutapár. Pld: EUR_USD, EUR_AUD. Az első érték </w:t>
      </w:r>
      <w:proofErr w:type="gramStart"/>
      <w:r w:rsidRPr="002B36A0">
        <w:t>az</w:t>
      </w:r>
      <w:proofErr w:type="gramEnd"/>
      <w:r w:rsidRPr="002B36A0">
        <w:t xml:space="preserve"> amit cseré</w:t>
      </w:r>
      <w:r w:rsidR="00443E27">
        <w:t>l</w:t>
      </w:r>
      <w:r w:rsidRPr="002B36A0">
        <w:t>ni szeretne a felhasználó, a második pedig amire cserélni szeretné.</w:t>
      </w:r>
    </w:p>
    <w:p w14:paraId="6D280508" w14:textId="175C7C5B" w:rsidR="002B36A0" w:rsidRPr="002B36A0" w:rsidRDefault="002B36A0" w:rsidP="00443E27">
      <w:pPr>
        <w:pStyle w:val="szdszveg"/>
        <w:numPr>
          <w:ilvl w:val="0"/>
          <w:numId w:val="24"/>
        </w:numPr>
      </w:pPr>
      <w:proofErr w:type="spellStart"/>
      <w:r w:rsidRPr="002B36A0">
        <w:t>Units</w:t>
      </w:r>
      <w:proofErr w:type="spellEnd"/>
      <w:r w:rsidRPr="002B36A0">
        <w:t xml:space="preserve">: Hány cserét szeretne. Ha az összeg negatív az </w:t>
      </w:r>
      <w:proofErr w:type="spellStart"/>
      <w:r w:rsidRPr="002B36A0">
        <w:t>short</w:t>
      </w:r>
      <w:proofErr w:type="spellEnd"/>
      <w:r w:rsidRPr="002B36A0">
        <w:t xml:space="preserve"> pozíció (eladós), ha pozitív akkor </w:t>
      </w:r>
      <w:proofErr w:type="spellStart"/>
      <w:r w:rsidRPr="002B36A0">
        <w:t>long</w:t>
      </w:r>
      <w:proofErr w:type="spellEnd"/>
      <w:r w:rsidRPr="002B36A0">
        <w:t xml:space="preserve"> pozíció (vétel).</w:t>
      </w:r>
    </w:p>
    <w:p w14:paraId="33560130" w14:textId="7FFB4D03" w:rsidR="002B36A0" w:rsidRPr="002B36A0" w:rsidRDefault="00443E27" w:rsidP="00443E27">
      <w:pPr>
        <w:pStyle w:val="szdszveg"/>
        <w:ind w:firstLine="0"/>
      </w:pPr>
      <w:r w:rsidRPr="002B36A0">
        <w:rPr>
          <w:b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3EF1A59" wp14:editId="0E049BDE">
            <wp:simplePos x="0" y="0"/>
            <wp:positionH relativeFrom="margin">
              <wp:align>right</wp:align>
            </wp:positionH>
            <wp:positionV relativeFrom="paragraph">
              <wp:posOffset>481</wp:posOffset>
            </wp:positionV>
            <wp:extent cx="5579110" cy="2087245"/>
            <wp:effectExtent l="0" t="0" r="2540" b="8255"/>
            <wp:wrapSquare wrapText="bothSides"/>
            <wp:docPr id="1703434732" name="Kép 39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A képen szöveg, képernyőkép, szá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6A0" w:rsidRPr="002B36A0">
        <w:t xml:space="preserve">A </w:t>
      </w:r>
      <w:r w:rsidR="006E2770">
        <w:t>fenti</w:t>
      </w:r>
      <w:r w:rsidR="002B36A0" w:rsidRPr="002B36A0">
        <w:t xml:space="preserve"> táblázatban a felhasználó láthatja, hogy jelenleg milyen nyitott pozíciói vannak.</w:t>
      </w:r>
    </w:p>
    <w:p w14:paraId="05785CE4" w14:textId="25C29D29" w:rsidR="002B36A0" w:rsidRPr="002B36A0" w:rsidRDefault="002B36A0" w:rsidP="00443E27">
      <w:pPr>
        <w:pStyle w:val="szdszveg"/>
        <w:ind w:firstLine="0"/>
        <w:rPr>
          <w:b/>
          <w:bCs/>
        </w:rPr>
      </w:pPr>
    </w:p>
    <w:p w14:paraId="3C84F83D" w14:textId="0142D383" w:rsidR="002B36A0" w:rsidRPr="002B36A0" w:rsidRDefault="00DB5C91" w:rsidP="00443E27">
      <w:pPr>
        <w:pStyle w:val="szdszveg"/>
      </w:pPr>
      <w:r w:rsidRPr="002B36A0">
        <w:rPr>
          <w:noProof/>
        </w:rPr>
        <w:drawing>
          <wp:anchor distT="0" distB="0" distL="114300" distR="114300" simplePos="0" relativeHeight="251672576" behindDoc="0" locked="0" layoutInCell="1" allowOverlap="1" wp14:anchorId="76D28971" wp14:editId="00E82B9C">
            <wp:simplePos x="0" y="0"/>
            <wp:positionH relativeFrom="margin">
              <wp:align>right</wp:align>
            </wp:positionH>
            <wp:positionV relativeFrom="paragraph">
              <wp:posOffset>516567</wp:posOffset>
            </wp:positionV>
            <wp:extent cx="5579110" cy="701675"/>
            <wp:effectExtent l="0" t="0" r="2540" b="3175"/>
            <wp:wrapSquare wrapText="bothSides"/>
            <wp:docPr id="1260364593" name="Kép 38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6A0" w:rsidRPr="002B36A0">
        <w:t>A pozíció</w:t>
      </w:r>
      <w:r>
        <w:t xml:space="preserve"> </w:t>
      </w:r>
      <w:r w:rsidR="002B36A0" w:rsidRPr="002B36A0">
        <w:t xml:space="preserve">nyitás </w:t>
      </w:r>
      <w:r w:rsidR="006E2770">
        <w:t>az</w:t>
      </w:r>
      <w:r w:rsidR="002B36A0" w:rsidRPr="002B36A0">
        <w:t xml:space="preserve"> </w:t>
      </w:r>
      <w:proofErr w:type="spellStart"/>
      <w:r w:rsidR="002B36A0" w:rsidRPr="002B36A0">
        <w:t>OpenTradeController</w:t>
      </w:r>
      <w:r w:rsidR="006E2770">
        <w:t>-rel</w:t>
      </w:r>
      <w:proofErr w:type="spellEnd"/>
      <w:r w:rsidR="006E2770">
        <w:t xml:space="preserve"> </w:t>
      </w:r>
      <w:r>
        <w:t xml:space="preserve">és az </w:t>
      </w:r>
      <w:proofErr w:type="spellStart"/>
      <w:r w:rsidR="002B36A0" w:rsidRPr="002B36A0">
        <w:t>openTrade.fxml</w:t>
      </w:r>
      <w:proofErr w:type="spellEnd"/>
      <w:r w:rsidR="006E2770">
        <w:t>-el lehetséges</w:t>
      </w:r>
      <w:r w:rsidR="002B36A0" w:rsidRPr="002B36A0">
        <w:t>.</w:t>
      </w:r>
      <w:r w:rsidR="00443E27">
        <w:t xml:space="preserve"> </w:t>
      </w:r>
      <w:r w:rsidR="002B36A0" w:rsidRPr="002B36A0">
        <w:t xml:space="preserve">Az aktuális pozíciók betöltését az </w:t>
      </w:r>
      <w:proofErr w:type="spellStart"/>
      <w:r w:rsidR="002B36A0" w:rsidRPr="002B36A0">
        <w:t>ActiveTradeService</w:t>
      </w:r>
      <w:proofErr w:type="spellEnd"/>
      <w:r w:rsidR="002B36A0" w:rsidRPr="002B36A0">
        <w:t xml:space="preserve"> szolgálja.</w:t>
      </w:r>
    </w:p>
    <w:p w14:paraId="54341E3E" w14:textId="45D58EB8" w:rsidR="002B36A0" w:rsidRPr="002B36A0" w:rsidRDefault="002B36A0" w:rsidP="002B36A0">
      <w:pPr>
        <w:pStyle w:val="szdszveg"/>
      </w:pPr>
    </w:p>
    <w:p w14:paraId="2FDA0A5C" w14:textId="264B3816" w:rsidR="00443E27" w:rsidRDefault="002B36A0" w:rsidP="006E2770">
      <w:pPr>
        <w:pStyle w:val="szdszveg"/>
      </w:pPr>
      <w:r w:rsidRPr="002B36A0">
        <w:t>A pozíciókat táblázatos nézetben jeleníti meg a program. A táblázat oszlopai a vezérlő inicializálásánál kerül</w:t>
      </w:r>
      <w:r w:rsidR="00DB5C91">
        <w:t>nek</w:t>
      </w:r>
      <w:r w:rsidRPr="002B36A0">
        <w:t xml:space="preserve"> beállításra.</w:t>
      </w:r>
      <w:r w:rsidR="006E2770">
        <w:t xml:space="preserve"> </w:t>
      </w:r>
      <w:r w:rsidRPr="002B36A0">
        <w:t xml:space="preserve">Az „Open Trade” gomb megnyomásával a </w:t>
      </w:r>
      <w:proofErr w:type="spellStart"/>
      <w:r w:rsidRPr="002B36A0">
        <w:rPr>
          <w:b/>
          <w:bCs/>
        </w:rPr>
        <w:t>onOpenPositionButtonClicked</w:t>
      </w:r>
      <w:proofErr w:type="spellEnd"/>
      <w:r w:rsidRPr="002B36A0">
        <w:t xml:space="preserve"> függvény kerül meghívásra.</w:t>
      </w:r>
    </w:p>
    <w:p w14:paraId="36B5A8A3" w14:textId="77777777" w:rsidR="004D0956" w:rsidRDefault="004D0956" w:rsidP="00443E27">
      <w:pPr>
        <w:pStyle w:val="szdszveg"/>
        <w:ind w:firstLine="0"/>
        <w:rPr>
          <w:b/>
          <w:bCs/>
        </w:rPr>
      </w:pPr>
    </w:p>
    <w:p w14:paraId="29F404FC" w14:textId="2EB37C56" w:rsidR="002B36A0" w:rsidRPr="002B36A0" w:rsidRDefault="002B36A0" w:rsidP="00443E27">
      <w:pPr>
        <w:pStyle w:val="szdszveg"/>
        <w:ind w:firstLine="0"/>
        <w:rPr>
          <w:b/>
          <w:bCs/>
        </w:rPr>
      </w:pPr>
      <w:r w:rsidRPr="002B36A0">
        <w:rPr>
          <w:b/>
          <w:bCs/>
        </w:rPr>
        <w:t>Pozíció zárás</w:t>
      </w:r>
    </w:p>
    <w:p w14:paraId="116FFF55" w14:textId="18DD0AAC" w:rsidR="002B36A0" w:rsidRPr="002B36A0" w:rsidRDefault="00443E27" w:rsidP="002B36A0">
      <w:pPr>
        <w:pStyle w:val="szdszveg"/>
      </w:pPr>
      <w:r>
        <w:t>Itt nyílik</w:t>
      </w:r>
      <w:r w:rsidR="002B36A0" w:rsidRPr="002B36A0">
        <w:t xml:space="preserve"> lehetőség</w:t>
      </w:r>
      <w:r>
        <w:t xml:space="preserve"> </w:t>
      </w:r>
      <w:proofErr w:type="gramStart"/>
      <w:r w:rsidR="002B36A0" w:rsidRPr="002B36A0">
        <w:t>eladási(</w:t>
      </w:r>
      <w:proofErr w:type="gramEnd"/>
      <w:r w:rsidR="002B36A0" w:rsidRPr="002B36A0">
        <w:t xml:space="preserve">-) </w:t>
      </w:r>
      <w:r>
        <w:t>és</w:t>
      </w:r>
      <w:r w:rsidR="002B36A0" w:rsidRPr="002B36A0">
        <w:t xml:space="preserve"> vételi (+) pozíciót lezárni.</w:t>
      </w:r>
    </w:p>
    <w:p w14:paraId="10A313CF" w14:textId="33932737" w:rsidR="002B36A0" w:rsidRPr="002B36A0" w:rsidRDefault="00443E27" w:rsidP="00443E27">
      <w:pPr>
        <w:pStyle w:val="szdszveg"/>
        <w:ind w:firstLine="0"/>
      </w:pPr>
      <w:r>
        <w:t>A f</w:t>
      </w:r>
      <w:r w:rsidR="002B36A0" w:rsidRPr="002B36A0">
        <w:t>elhasználónak az alábbi adatokat kell megadni a pozíció zárásához:</w:t>
      </w:r>
    </w:p>
    <w:p w14:paraId="5B3B9AF4" w14:textId="7F918D8A" w:rsidR="002B36A0" w:rsidRPr="002B36A0" w:rsidRDefault="002B36A0" w:rsidP="00443E27">
      <w:pPr>
        <w:pStyle w:val="szdszveg"/>
        <w:numPr>
          <w:ilvl w:val="0"/>
          <w:numId w:val="25"/>
        </w:numPr>
      </w:pPr>
      <w:r w:rsidRPr="002B36A0">
        <w:t>Trade ID: Egy nyitott pozíció azonosítója.  (A lenti táblázatból)</w:t>
      </w:r>
      <w:r w:rsidR="00443E27" w:rsidRPr="00443E27">
        <w:rPr>
          <w:b/>
        </w:rPr>
        <w:t xml:space="preserve"> </w:t>
      </w:r>
    </w:p>
    <w:p w14:paraId="5C469598" w14:textId="13263C99" w:rsidR="002B36A0" w:rsidRPr="002B36A0" w:rsidRDefault="00DB5C91" w:rsidP="002B36A0">
      <w:pPr>
        <w:pStyle w:val="szdszveg"/>
        <w:rPr>
          <w:b/>
          <w:bCs/>
        </w:rPr>
      </w:pPr>
      <w:r w:rsidRPr="002B36A0">
        <w:rPr>
          <w:b/>
          <w:noProof/>
        </w:rPr>
        <w:drawing>
          <wp:anchor distT="0" distB="0" distL="114300" distR="114300" simplePos="0" relativeHeight="251673600" behindDoc="0" locked="0" layoutInCell="1" allowOverlap="1" wp14:anchorId="5C45A0B6" wp14:editId="28964479">
            <wp:simplePos x="0" y="0"/>
            <wp:positionH relativeFrom="margin">
              <wp:align>left</wp:align>
            </wp:positionH>
            <wp:positionV relativeFrom="paragraph">
              <wp:posOffset>108779</wp:posOffset>
            </wp:positionV>
            <wp:extent cx="4196715" cy="1445895"/>
            <wp:effectExtent l="0" t="0" r="0" b="1905"/>
            <wp:wrapSquare wrapText="bothSides"/>
            <wp:docPr id="798686816" name="Kép 37" descr="A képen szöveg, szá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A képen szöveg, szám, sor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EF3DE" w14:textId="77777777" w:rsidR="00DB5C91" w:rsidRDefault="00DB5C91" w:rsidP="002B36A0">
      <w:pPr>
        <w:pStyle w:val="szdszveg"/>
      </w:pPr>
    </w:p>
    <w:p w14:paraId="1095DA98" w14:textId="77777777" w:rsidR="00DB5C91" w:rsidRDefault="00DB5C91" w:rsidP="002B36A0">
      <w:pPr>
        <w:pStyle w:val="szdszveg"/>
      </w:pPr>
    </w:p>
    <w:p w14:paraId="09425485" w14:textId="77777777" w:rsidR="00DB5C91" w:rsidRDefault="00DB5C91" w:rsidP="002B36A0">
      <w:pPr>
        <w:pStyle w:val="szdszveg"/>
      </w:pPr>
    </w:p>
    <w:p w14:paraId="37E6C434" w14:textId="77777777" w:rsidR="00DB5C91" w:rsidRDefault="00DB5C91" w:rsidP="002B36A0">
      <w:pPr>
        <w:pStyle w:val="szdszveg"/>
      </w:pPr>
    </w:p>
    <w:p w14:paraId="7E075094" w14:textId="77777777" w:rsidR="00DB5C91" w:rsidRDefault="00DB5C91" w:rsidP="002B36A0">
      <w:pPr>
        <w:pStyle w:val="szdszveg"/>
      </w:pPr>
    </w:p>
    <w:p w14:paraId="3BA5ABB3" w14:textId="77777777" w:rsidR="00DB5C91" w:rsidRDefault="00DB5C91" w:rsidP="002B36A0">
      <w:pPr>
        <w:pStyle w:val="szdszveg"/>
      </w:pPr>
    </w:p>
    <w:p w14:paraId="7BCB45B0" w14:textId="0DEFE4F1" w:rsidR="002B36A0" w:rsidRPr="002B36A0" w:rsidRDefault="006E2770" w:rsidP="006E2770">
      <w:pPr>
        <w:pStyle w:val="szdszveg"/>
      </w:pPr>
      <w:r w:rsidRPr="002B36A0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6FFDD80" wp14:editId="77402BA2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5579110" cy="701675"/>
            <wp:effectExtent l="0" t="0" r="2540" b="3175"/>
            <wp:wrapSquare wrapText="bothSides"/>
            <wp:docPr id="27836075" name="Kép 36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6A0" w:rsidRPr="002B36A0">
        <w:t xml:space="preserve">A pozíció zárás felületének megjelenítést a </w:t>
      </w:r>
      <w:proofErr w:type="spellStart"/>
      <w:r w:rsidR="002B36A0" w:rsidRPr="002B36A0">
        <w:t>CloseTradeController</w:t>
      </w:r>
      <w:proofErr w:type="spellEnd"/>
      <w:r w:rsidR="002B36A0" w:rsidRPr="002B36A0">
        <w:t xml:space="preserve"> kezeli </w:t>
      </w:r>
      <w:r w:rsidR="00DB5C91">
        <w:t xml:space="preserve">és a </w:t>
      </w:r>
      <w:proofErr w:type="spellStart"/>
      <w:r w:rsidR="002B36A0" w:rsidRPr="002B36A0">
        <w:t>closeTrade.fxml</w:t>
      </w:r>
      <w:proofErr w:type="spellEnd"/>
      <w:r w:rsidR="002B36A0" w:rsidRPr="002B36A0">
        <w:t xml:space="preserve"> végzi.</w:t>
      </w:r>
      <w:r>
        <w:t xml:space="preserve"> </w:t>
      </w:r>
      <w:r w:rsidR="002B36A0" w:rsidRPr="002B36A0">
        <w:t xml:space="preserve">Az aktuális pozíciók betöltését az </w:t>
      </w:r>
      <w:proofErr w:type="spellStart"/>
      <w:r w:rsidR="002B36A0" w:rsidRPr="002B36A0">
        <w:t>ActiveTradeService</w:t>
      </w:r>
      <w:proofErr w:type="spellEnd"/>
      <w:r w:rsidR="002B36A0" w:rsidRPr="002B36A0">
        <w:t xml:space="preserve"> szolgálja.</w:t>
      </w:r>
    </w:p>
    <w:p w14:paraId="403D5D0F" w14:textId="30926729" w:rsidR="002B36A0" w:rsidRPr="002B36A0" w:rsidRDefault="002B36A0" w:rsidP="002B36A0">
      <w:pPr>
        <w:pStyle w:val="szdszveg"/>
      </w:pPr>
    </w:p>
    <w:p w14:paraId="746E0266" w14:textId="3C595794" w:rsidR="002B36A0" w:rsidRPr="002B36A0" w:rsidRDefault="002B36A0" w:rsidP="006E2770">
      <w:pPr>
        <w:pStyle w:val="szdszveg"/>
      </w:pPr>
      <w:r w:rsidRPr="002B36A0">
        <w:t>A pozíciókat táblázatos nézetben jelenít</w:t>
      </w:r>
      <w:r w:rsidR="00DB5C91">
        <w:t>jük</w:t>
      </w:r>
      <w:r w:rsidRPr="002B36A0">
        <w:t xml:space="preserve"> meg</w:t>
      </w:r>
      <w:r w:rsidR="00DB5C91">
        <w:t xml:space="preserve">, </w:t>
      </w:r>
      <w:r w:rsidRPr="002B36A0">
        <w:t>oszlopai a vezérlő inicializálásánál kerül</w:t>
      </w:r>
      <w:r w:rsidR="00DB5C91">
        <w:t>nek</w:t>
      </w:r>
      <w:r w:rsidRPr="002B36A0">
        <w:t xml:space="preserve"> beállításra.</w:t>
      </w:r>
      <w:r w:rsidR="006E2770">
        <w:t xml:space="preserve"> </w:t>
      </w:r>
      <w:r w:rsidRPr="002B36A0">
        <w:t xml:space="preserve">Az adatok </w:t>
      </w:r>
      <w:r w:rsidR="00DB5C91">
        <w:t>lekérését,</w:t>
      </w:r>
      <w:r w:rsidRPr="002B36A0">
        <w:t xml:space="preserve"> illetve a pozíciók zárását</w:t>
      </w:r>
      <w:r w:rsidR="00DB5C91">
        <w:t xml:space="preserve">, </w:t>
      </w:r>
      <w:r w:rsidRPr="002B36A0">
        <w:t xml:space="preserve">az </w:t>
      </w:r>
      <w:proofErr w:type="spellStart"/>
      <w:r w:rsidRPr="002B36A0">
        <w:t>Oanda</w:t>
      </w:r>
      <w:proofErr w:type="spellEnd"/>
      <w:r w:rsidRPr="002B36A0">
        <w:t xml:space="preserve"> által lefejlesztett metódus végzi.</w:t>
      </w:r>
      <w:r w:rsidR="006E2770">
        <w:t xml:space="preserve"> </w:t>
      </w:r>
      <w:r w:rsidRPr="002B36A0">
        <w:t>A „</w:t>
      </w:r>
      <w:proofErr w:type="spellStart"/>
      <w:r w:rsidRPr="002B36A0">
        <w:t>Close</w:t>
      </w:r>
      <w:proofErr w:type="spellEnd"/>
      <w:r w:rsidRPr="002B36A0">
        <w:t xml:space="preserve"> Trade” gomb megnyomásával a </w:t>
      </w:r>
      <w:proofErr w:type="spellStart"/>
      <w:r w:rsidRPr="002B36A0">
        <w:rPr>
          <w:b/>
          <w:bCs/>
        </w:rPr>
        <w:t>onCloseTradeButtonClick</w:t>
      </w:r>
      <w:proofErr w:type="spellEnd"/>
      <w:r w:rsidR="00DB5C91">
        <w:t xml:space="preserve"> </w:t>
      </w:r>
      <w:r w:rsidRPr="002B36A0">
        <w:t>függvény kerül meghívásra.</w:t>
      </w:r>
    </w:p>
    <w:p w14:paraId="3B5EEFC7" w14:textId="2C2FAC6E" w:rsidR="002B36A0" w:rsidRPr="002B36A0" w:rsidRDefault="002B36A0" w:rsidP="002B36A0">
      <w:pPr>
        <w:pStyle w:val="szdszveg"/>
      </w:pPr>
    </w:p>
    <w:p w14:paraId="5502C26B" w14:textId="2A71369F" w:rsidR="002B36A0" w:rsidRPr="002B36A0" w:rsidRDefault="002B36A0" w:rsidP="00DB5C91">
      <w:pPr>
        <w:pStyle w:val="szdszveg"/>
        <w:ind w:firstLine="0"/>
        <w:rPr>
          <w:b/>
          <w:bCs/>
        </w:rPr>
      </w:pPr>
      <w:r w:rsidRPr="002B36A0">
        <w:rPr>
          <w:b/>
          <w:bCs/>
        </w:rPr>
        <w:t>Nyitott pozíciók</w:t>
      </w:r>
    </w:p>
    <w:p w14:paraId="459EF7E4" w14:textId="110DE937" w:rsidR="002B36A0" w:rsidRPr="002B36A0" w:rsidRDefault="00DB5C91" w:rsidP="004D0956">
      <w:pPr>
        <w:pStyle w:val="szdszveg"/>
      </w:pPr>
      <w:r>
        <w:t>A</w:t>
      </w:r>
      <w:r w:rsidR="002B36A0" w:rsidRPr="002B36A0">
        <w:t xml:space="preserve"> felületen a felhasználó láthatja az aktuálisan nyitott pozíció</w:t>
      </w:r>
      <w:r w:rsidR="006E2770">
        <w:t>i</w:t>
      </w:r>
      <w:r w:rsidR="002B36A0" w:rsidRPr="002B36A0">
        <w:t>t.</w:t>
      </w:r>
      <w:r w:rsidR="00DF09E2" w:rsidRPr="002B36A0">
        <w:rPr>
          <w:b/>
          <w:noProof/>
        </w:rPr>
        <w:drawing>
          <wp:anchor distT="0" distB="0" distL="114300" distR="114300" simplePos="0" relativeHeight="251675648" behindDoc="0" locked="0" layoutInCell="1" allowOverlap="1" wp14:anchorId="30E1638C" wp14:editId="7F84E6C6">
            <wp:simplePos x="0" y="0"/>
            <wp:positionH relativeFrom="margin">
              <wp:align>left</wp:align>
            </wp:positionH>
            <wp:positionV relativeFrom="paragraph">
              <wp:posOffset>224287</wp:posOffset>
            </wp:positionV>
            <wp:extent cx="3942715" cy="2209165"/>
            <wp:effectExtent l="0" t="0" r="635" b="635"/>
            <wp:wrapSquare wrapText="bothSides"/>
            <wp:docPr id="242662567" name="Kép 35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A képen szöveg, képernyőkép, képernyő, szá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375" cy="222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956">
        <w:t xml:space="preserve"> </w:t>
      </w:r>
      <w:r w:rsidR="002B36A0" w:rsidRPr="002B36A0">
        <w:t>A táblázat</w:t>
      </w:r>
      <w:r w:rsidR="006E2770">
        <w:t>, hasonlóan az eddigiekhez,</w:t>
      </w:r>
      <w:r w:rsidR="002B36A0" w:rsidRPr="002B36A0">
        <w:t xml:space="preserve"> </w:t>
      </w:r>
      <w:r w:rsidR="006E2770">
        <w:t xml:space="preserve">egy </w:t>
      </w:r>
      <w:r w:rsidR="006E2770" w:rsidRPr="002B36A0">
        <w:t>táblázat</w:t>
      </w:r>
      <w:r w:rsidR="006E2770">
        <w:t>ban</w:t>
      </w:r>
      <w:r w:rsidR="002B36A0" w:rsidRPr="002B36A0">
        <w:t xml:space="preserve"> jelenik meg</w:t>
      </w:r>
      <w:r w:rsidR="006E2770">
        <w:t xml:space="preserve">, ennek </w:t>
      </w:r>
      <w:r w:rsidR="006E2770" w:rsidRPr="002B36A0">
        <w:t>oszlopai a vezérlő inicializálásánál kerül beállításra</w:t>
      </w:r>
      <w:r w:rsidR="00DF09E2">
        <w:t>.</w:t>
      </w:r>
    </w:p>
    <w:p w14:paraId="7E98C3B6" w14:textId="761F4BEB" w:rsidR="002B36A0" w:rsidRPr="002B36A0" w:rsidRDefault="002B36A0" w:rsidP="002B36A0">
      <w:pPr>
        <w:pStyle w:val="szdszveg"/>
        <w:rPr>
          <w:b/>
          <w:bCs/>
        </w:rPr>
      </w:pPr>
    </w:p>
    <w:p w14:paraId="4470D0F9" w14:textId="77777777" w:rsidR="00DB5C91" w:rsidRDefault="00DB5C91" w:rsidP="002B36A0">
      <w:pPr>
        <w:pStyle w:val="szdszveg"/>
      </w:pPr>
    </w:p>
    <w:p w14:paraId="26126E61" w14:textId="77777777" w:rsidR="00DB5C91" w:rsidRDefault="00DB5C91" w:rsidP="002B36A0">
      <w:pPr>
        <w:pStyle w:val="szdszveg"/>
      </w:pPr>
    </w:p>
    <w:p w14:paraId="13BCC476" w14:textId="77777777" w:rsidR="00DB5C91" w:rsidRDefault="00DB5C91" w:rsidP="002B36A0">
      <w:pPr>
        <w:pStyle w:val="szdszveg"/>
      </w:pPr>
    </w:p>
    <w:p w14:paraId="220BCAB2" w14:textId="77777777" w:rsidR="00DB5C91" w:rsidRDefault="00DB5C91" w:rsidP="006E2770">
      <w:pPr>
        <w:pStyle w:val="szdszveg"/>
        <w:ind w:firstLine="0"/>
      </w:pPr>
    </w:p>
    <w:p w14:paraId="1BB39F3C" w14:textId="257393B7" w:rsidR="002B36A0" w:rsidRPr="002B36A0" w:rsidRDefault="006E2770" w:rsidP="006E2770">
      <w:pPr>
        <w:pStyle w:val="szdszveg"/>
      </w:pPr>
      <w:r w:rsidRPr="002B36A0">
        <w:rPr>
          <w:noProof/>
        </w:rPr>
        <w:drawing>
          <wp:anchor distT="0" distB="0" distL="114300" distR="114300" simplePos="0" relativeHeight="251676672" behindDoc="0" locked="0" layoutInCell="1" allowOverlap="1" wp14:anchorId="51B4C8DA" wp14:editId="5DF68BC0">
            <wp:simplePos x="0" y="0"/>
            <wp:positionH relativeFrom="margin">
              <wp:align>center</wp:align>
            </wp:positionH>
            <wp:positionV relativeFrom="paragraph">
              <wp:posOffset>495212</wp:posOffset>
            </wp:positionV>
            <wp:extent cx="5173980" cy="650240"/>
            <wp:effectExtent l="0" t="0" r="7620" b="0"/>
            <wp:wrapSquare wrapText="bothSides"/>
            <wp:docPr id="1447221809" name="Kép 34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6A0" w:rsidRPr="002B36A0">
        <w:t>A pozíciók felületének megjelenítés</w:t>
      </w:r>
      <w:r w:rsidR="00DB5C91">
        <w:t>é</w:t>
      </w:r>
      <w:r w:rsidR="002B36A0" w:rsidRPr="002B36A0">
        <w:t xml:space="preserve">t az </w:t>
      </w:r>
      <w:proofErr w:type="spellStart"/>
      <w:r w:rsidR="002B36A0" w:rsidRPr="002B36A0">
        <w:t>ActiveTradesController</w:t>
      </w:r>
      <w:proofErr w:type="spellEnd"/>
      <w:r w:rsidR="002B36A0" w:rsidRPr="002B36A0">
        <w:t xml:space="preserve"> vezérlő kezeli</w:t>
      </w:r>
      <w:r w:rsidR="00DB5C91">
        <w:t xml:space="preserve"> és az </w:t>
      </w:r>
      <w:proofErr w:type="spellStart"/>
      <w:r w:rsidR="002B36A0" w:rsidRPr="002B36A0">
        <w:t>activeTrades.fxml</w:t>
      </w:r>
      <w:proofErr w:type="spellEnd"/>
      <w:r w:rsidR="002B36A0" w:rsidRPr="002B36A0">
        <w:t xml:space="preserve"> végzi.</w:t>
      </w:r>
      <w:r>
        <w:t xml:space="preserve"> </w:t>
      </w:r>
      <w:r w:rsidR="002B36A0" w:rsidRPr="002B36A0">
        <w:t xml:space="preserve">Az aktuális pozíciók betöltését az </w:t>
      </w:r>
      <w:proofErr w:type="spellStart"/>
      <w:r w:rsidR="002B36A0" w:rsidRPr="002B36A0">
        <w:t>ActiveTradeService</w:t>
      </w:r>
      <w:proofErr w:type="spellEnd"/>
      <w:r w:rsidR="002B36A0" w:rsidRPr="002B36A0">
        <w:t xml:space="preserve"> szolgálja ki.</w:t>
      </w:r>
    </w:p>
    <w:p w14:paraId="54F07CE3" w14:textId="4D8512B8" w:rsidR="002B36A0" w:rsidRPr="002B36A0" w:rsidRDefault="002B36A0" w:rsidP="002B36A0">
      <w:pPr>
        <w:pStyle w:val="szdszveg"/>
      </w:pPr>
    </w:p>
    <w:p w14:paraId="6D6C2547" w14:textId="5DB8A511" w:rsidR="002B36A0" w:rsidRPr="002B36A0" w:rsidRDefault="002B36A0" w:rsidP="00DF09E2">
      <w:pPr>
        <w:pStyle w:val="szdszveg"/>
      </w:pPr>
      <w:r w:rsidRPr="002B36A0">
        <w:t xml:space="preserve">Az adatok lekérését ebben az esetben is az </w:t>
      </w:r>
      <w:proofErr w:type="spellStart"/>
      <w:r w:rsidRPr="002B36A0">
        <w:t>Oanda</w:t>
      </w:r>
      <w:proofErr w:type="spellEnd"/>
      <w:r w:rsidRPr="002B36A0">
        <w:t xml:space="preserve"> által lefejlesztett metódus végzi.</w:t>
      </w:r>
      <w:r w:rsidR="00DF09E2">
        <w:t xml:space="preserve"> </w:t>
      </w:r>
      <w:r w:rsidRPr="002B36A0">
        <w:t xml:space="preserve">A „Frissítés” gomb megnyomásával a </w:t>
      </w:r>
      <w:proofErr w:type="spellStart"/>
      <w:r w:rsidRPr="002B36A0">
        <w:rPr>
          <w:b/>
          <w:bCs/>
        </w:rPr>
        <w:t>onCloseTradeButtonClick</w:t>
      </w:r>
      <w:proofErr w:type="spellEnd"/>
      <w:r w:rsidR="00DF09E2">
        <w:t xml:space="preserve"> </w:t>
      </w:r>
      <w:r w:rsidRPr="002B36A0">
        <w:t>függvény kerül meghívásra.</w:t>
      </w:r>
    </w:p>
    <w:p w14:paraId="68DF1033" w14:textId="77777777" w:rsidR="002B36A0" w:rsidRPr="002B36A0" w:rsidRDefault="002B36A0" w:rsidP="002B36A0">
      <w:pPr>
        <w:pStyle w:val="szdszveg"/>
        <w:rPr>
          <w:b/>
          <w:bCs/>
        </w:rPr>
      </w:pPr>
    </w:p>
    <w:p w14:paraId="210DFDA1" w14:textId="77777777" w:rsidR="002B36A0" w:rsidRPr="002B36A0" w:rsidRDefault="002B36A0" w:rsidP="002B36A0">
      <w:pPr>
        <w:pStyle w:val="szdszveg"/>
      </w:pPr>
    </w:p>
    <w:p w14:paraId="5E3BC65C" w14:textId="28E4B561" w:rsidR="00290CCA" w:rsidRDefault="00270C02" w:rsidP="00290CCA">
      <w:pPr>
        <w:pStyle w:val="szdcmsorszmozatlan"/>
      </w:pPr>
      <w:bookmarkStart w:id="15" w:name="_Toc183958402"/>
      <w:r>
        <w:lastRenderedPageBreak/>
        <w:t>Összefoglalás</w:t>
      </w:r>
      <w:bookmarkEnd w:id="15"/>
    </w:p>
    <w:p w14:paraId="12E4EE93" w14:textId="1A5CDC12" w:rsidR="00290CCA" w:rsidRDefault="00290CCA" w:rsidP="00290CCA">
      <w:pPr>
        <w:pStyle w:val="szdszveg"/>
      </w:pPr>
      <w:r w:rsidRPr="00290CCA">
        <w:t>A projekt megvalósításában igyekeztünk pontról, pontra követni a feladat által támasztott követelményeket.</w:t>
      </w:r>
    </w:p>
    <w:p w14:paraId="22B0207E" w14:textId="77777777" w:rsidR="00290CCA" w:rsidRDefault="00290CCA" w:rsidP="00290CCA">
      <w:pPr>
        <w:pStyle w:val="szdszveg"/>
      </w:pPr>
    </w:p>
    <w:p w14:paraId="4B235813" w14:textId="598D3006" w:rsidR="00290CCA" w:rsidRDefault="004D0956" w:rsidP="00290CCA">
      <w:pPr>
        <w:pStyle w:val="szdszveg"/>
      </w:pPr>
      <w:r>
        <w:t xml:space="preserve">A teljes fejlesztés alatt, az első lépésétől kezdve a </w:t>
      </w:r>
      <w:proofErr w:type="spellStart"/>
      <w:r>
        <w:t>Github</w:t>
      </w:r>
      <w:proofErr w:type="spellEnd"/>
      <w:r>
        <w:t xml:space="preserve"> verziókezelőt használtuk, ahova rendszeresen felkerültek a változások. A </w:t>
      </w:r>
      <w:proofErr w:type="spellStart"/>
      <w:r>
        <w:t>repository</w:t>
      </w:r>
      <w:proofErr w:type="spellEnd"/>
      <w:r>
        <w:t xml:space="preserve"> </w:t>
      </w:r>
      <w:r w:rsidR="00290CCA">
        <w:t xml:space="preserve">a </w:t>
      </w:r>
      <w:hyperlink r:id="rId45" w:history="1">
        <w:r w:rsidR="00290CCA" w:rsidRPr="002E35D2">
          <w:rPr>
            <w:rStyle w:val="Hiperhivatkozs"/>
          </w:rPr>
          <w:t>https://github.com/BobessA/Java_Forint</w:t>
        </w:r>
      </w:hyperlink>
      <w:r w:rsidR="00290CCA">
        <w:t xml:space="preserve"> címen érhető el. </w:t>
      </w:r>
    </w:p>
    <w:p w14:paraId="0FA15EF6" w14:textId="18783830" w:rsidR="004D0956" w:rsidRPr="001F0736" w:rsidRDefault="00290CCA" w:rsidP="004D0956">
      <w:pPr>
        <w:pStyle w:val="szdszveg"/>
      </w:pPr>
      <w:r>
        <w:t xml:space="preserve">A feladatokat projektmunka módszert alkalmazva végeztük. </w:t>
      </w:r>
      <w:r w:rsidR="004D0956">
        <w:t xml:space="preserve">A </w:t>
      </w:r>
      <w:proofErr w:type="spellStart"/>
      <w:r w:rsidR="004D0956">
        <w:t>Githubon</w:t>
      </w:r>
      <w:proofErr w:type="spellEnd"/>
      <w:r w:rsidR="004D0956">
        <w:t xml:space="preserve"> Katona Zsolt felhasználóneve Zsolti44, míg Sándor Adrián felhasználóneve </w:t>
      </w:r>
      <w:proofErr w:type="spellStart"/>
      <w:r w:rsidR="004D0956">
        <w:t>BobessA</w:t>
      </w:r>
      <w:proofErr w:type="spellEnd"/>
      <w:r w:rsidR="004D0956">
        <w:t xml:space="preserve">. </w:t>
      </w:r>
    </w:p>
    <w:p w14:paraId="369F000D" w14:textId="77777777" w:rsidR="00290CCA" w:rsidRDefault="00290CCA" w:rsidP="00CB05BC">
      <w:pPr>
        <w:pStyle w:val="szdszveg"/>
        <w:ind w:firstLine="0"/>
      </w:pPr>
    </w:p>
    <w:p w14:paraId="667C4F2C" w14:textId="22A47894" w:rsidR="00290CCA" w:rsidRPr="00DB5C91" w:rsidRDefault="00290CCA" w:rsidP="00290CCA">
      <w:pPr>
        <w:pStyle w:val="szdszveg"/>
      </w:pPr>
      <w:r w:rsidRPr="00DB5C91">
        <w:t xml:space="preserve">A </w:t>
      </w:r>
      <w:proofErr w:type="spellStart"/>
      <w:r w:rsidRPr="00DB5C91">
        <w:t>Git</w:t>
      </w:r>
      <w:proofErr w:type="spellEnd"/>
      <w:r w:rsidRPr="00DB5C91">
        <w:t xml:space="preserve"> </w:t>
      </w:r>
      <w:proofErr w:type="spellStart"/>
      <w:r w:rsidRPr="00DB5C91">
        <w:t>repository</w:t>
      </w:r>
      <w:proofErr w:type="spellEnd"/>
      <w:r w:rsidRPr="00DB5C91">
        <w:t xml:space="preserve"> gyökér könyvtárában megtalálható a LETOLTES.zip fájl, ami tartalmazza a </w:t>
      </w:r>
      <w:proofErr w:type="spellStart"/>
      <w:r w:rsidRPr="00DB5C91">
        <w:t>jar</w:t>
      </w:r>
      <w:proofErr w:type="spellEnd"/>
      <w:r w:rsidRPr="00DB5C91">
        <w:t xml:space="preserve"> fájlt, valamint az </w:t>
      </w:r>
      <w:proofErr w:type="spellStart"/>
      <w:r w:rsidRPr="00DB5C91">
        <w:t>adatok.db</w:t>
      </w:r>
      <w:proofErr w:type="spellEnd"/>
      <w:r w:rsidRPr="00DB5C91">
        <w:t xml:space="preserve"> fájlt.</w:t>
      </w:r>
    </w:p>
    <w:p w14:paraId="504BBE5F" w14:textId="77777777" w:rsidR="00290CCA" w:rsidRDefault="00290CCA" w:rsidP="00290CCA">
      <w:pPr>
        <w:pStyle w:val="szdszveg"/>
      </w:pPr>
    </w:p>
    <w:p w14:paraId="30A32980" w14:textId="512958FE" w:rsidR="00290CCA" w:rsidRDefault="00290CCA" w:rsidP="00290CCA">
      <w:pPr>
        <w:pStyle w:val="szdszveg"/>
        <w:ind w:firstLine="0"/>
      </w:pPr>
      <w:r>
        <w:t>Részfeladatok megjelölése:</w:t>
      </w:r>
    </w:p>
    <w:p w14:paraId="7654FAB1" w14:textId="46A24B33" w:rsidR="00290CCA" w:rsidRDefault="00290CCA" w:rsidP="00290CCA">
      <w:pPr>
        <w:pStyle w:val="szdszveg"/>
        <w:ind w:firstLine="0"/>
      </w:pPr>
      <w:r>
        <w:t>Katona Zsolt</w:t>
      </w:r>
    </w:p>
    <w:p w14:paraId="39CCFCA5" w14:textId="68612FF7" w:rsidR="00290CCA" w:rsidRDefault="00BF0AF0" w:rsidP="00BF0AF0">
      <w:pPr>
        <w:pStyle w:val="szdszveg"/>
        <w:numPr>
          <w:ilvl w:val="0"/>
          <w:numId w:val="22"/>
        </w:numPr>
      </w:pPr>
      <w:r>
        <w:t>MNB letöltés 2 menüpont megvalósítása</w:t>
      </w:r>
    </w:p>
    <w:p w14:paraId="2C72D025" w14:textId="7502BCDA" w:rsidR="00BF0AF0" w:rsidRDefault="00BF0AF0" w:rsidP="00BF0AF0">
      <w:pPr>
        <w:pStyle w:val="szdszveg"/>
        <w:numPr>
          <w:ilvl w:val="0"/>
          <w:numId w:val="22"/>
        </w:numPr>
      </w:pPr>
      <w:r>
        <w:t>Grafikonon történő megjelenítés</w:t>
      </w:r>
    </w:p>
    <w:p w14:paraId="68DEC30C" w14:textId="39AE5890" w:rsidR="00BF0AF0" w:rsidRDefault="00BF0AF0" w:rsidP="00BF0AF0">
      <w:pPr>
        <w:pStyle w:val="szdszveg"/>
        <w:numPr>
          <w:ilvl w:val="0"/>
          <w:numId w:val="22"/>
        </w:numPr>
      </w:pPr>
      <w:r>
        <w:t>OANDA API integráció létrehozása</w:t>
      </w:r>
    </w:p>
    <w:p w14:paraId="3911D6E1" w14:textId="5E68A5F1" w:rsidR="00BF0AF0" w:rsidRDefault="00BF0AF0" w:rsidP="00BF0AF0">
      <w:pPr>
        <w:pStyle w:val="szdszveg"/>
        <w:numPr>
          <w:ilvl w:val="0"/>
          <w:numId w:val="22"/>
        </w:numPr>
      </w:pPr>
      <w:proofErr w:type="spellStart"/>
      <w:r>
        <w:t>Forex</w:t>
      </w:r>
      <w:proofErr w:type="spellEnd"/>
      <w:r>
        <w:t xml:space="preserve"> menüpont teljes megvalósítása</w:t>
      </w:r>
    </w:p>
    <w:p w14:paraId="3EEBA618" w14:textId="38E0252E" w:rsidR="00BF0AF0" w:rsidRDefault="00BF0AF0" w:rsidP="00BF0AF0">
      <w:pPr>
        <w:pStyle w:val="szdszveg"/>
        <w:numPr>
          <w:ilvl w:val="0"/>
          <w:numId w:val="22"/>
        </w:numPr>
      </w:pPr>
      <w:r>
        <w:t>Párhuzamos programvégrehajtás megvalósítása</w:t>
      </w:r>
    </w:p>
    <w:p w14:paraId="19F8F220" w14:textId="4A30C7F7" w:rsidR="00BF0AF0" w:rsidRDefault="00DB5C91" w:rsidP="00BF0AF0">
      <w:pPr>
        <w:pStyle w:val="szdszveg"/>
        <w:numPr>
          <w:ilvl w:val="0"/>
          <w:numId w:val="22"/>
        </w:numPr>
      </w:pPr>
      <w:r>
        <w:t>M</w:t>
      </w:r>
      <w:r w:rsidR="00BF0AF0">
        <w:t>egjelen</w:t>
      </w:r>
      <w:r>
        <w:t>ít</w:t>
      </w:r>
      <w:r w:rsidR="00BF0AF0">
        <w:t xml:space="preserve">és </w:t>
      </w:r>
      <w:r>
        <w:t>finomhangolása</w:t>
      </w:r>
    </w:p>
    <w:p w14:paraId="16201270" w14:textId="77777777" w:rsidR="00290CCA" w:rsidRDefault="00290CCA" w:rsidP="00290CCA">
      <w:pPr>
        <w:pStyle w:val="szdszveg"/>
        <w:ind w:firstLine="0"/>
      </w:pPr>
    </w:p>
    <w:p w14:paraId="4E84181F" w14:textId="2B3B37F0" w:rsidR="00290CCA" w:rsidRDefault="00290CCA" w:rsidP="00290CCA">
      <w:pPr>
        <w:pStyle w:val="szdszveg"/>
        <w:ind w:firstLine="0"/>
      </w:pPr>
      <w:r>
        <w:t>Sándor Adrián</w:t>
      </w:r>
    </w:p>
    <w:p w14:paraId="682910EB" w14:textId="5F211E1F" w:rsidR="00290CCA" w:rsidRDefault="00BF0AF0" w:rsidP="00290CCA">
      <w:pPr>
        <w:pStyle w:val="szdszveg"/>
        <w:numPr>
          <w:ilvl w:val="0"/>
          <w:numId w:val="21"/>
        </w:numPr>
      </w:pPr>
      <w:r>
        <w:t>A projekt alapjainak létrehozása</w:t>
      </w:r>
    </w:p>
    <w:p w14:paraId="138B58A8" w14:textId="3A27AB3F" w:rsidR="00BF0AF0" w:rsidRDefault="00BF0AF0" w:rsidP="00290CCA">
      <w:pPr>
        <w:pStyle w:val="szdszveg"/>
        <w:numPr>
          <w:ilvl w:val="0"/>
          <w:numId w:val="21"/>
        </w:numPr>
      </w:pPr>
      <w:r>
        <w:t>Adatbázis megvalósítása</w:t>
      </w:r>
    </w:p>
    <w:p w14:paraId="4660103D" w14:textId="60E20D4C" w:rsidR="00BF0AF0" w:rsidRDefault="00BF0AF0" w:rsidP="00290CCA">
      <w:pPr>
        <w:pStyle w:val="szdszveg"/>
        <w:numPr>
          <w:ilvl w:val="0"/>
          <w:numId w:val="21"/>
        </w:numPr>
      </w:pPr>
      <w:r>
        <w:t>Adatbáziskapcsolat kialakítása (</w:t>
      </w:r>
      <w:proofErr w:type="spellStart"/>
      <w:r>
        <w:t>databaseHelper</w:t>
      </w:r>
      <w:proofErr w:type="spellEnd"/>
      <w:r>
        <w:t xml:space="preserve"> alapjai)</w:t>
      </w:r>
    </w:p>
    <w:p w14:paraId="38062943" w14:textId="3C222509" w:rsidR="00BF0AF0" w:rsidRDefault="00BF0AF0" w:rsidP="00290CCA">
      <w:pPr>
        <w:pStyle w:val="szdszveg"/>
        <w:numPr>
          <w:ilvl w:val="0"/>
          <w:numId w:val="21"/>
        </w:numPr>
      </w:pPr>
      <w:r>
        <w:t xml:space="preserve">SOAP kliens generálása </w:t>
      </w:r>
      <w:proofErr w:type="spellStart"/>
      <w:r>
        <w:t>jaxws-maven-plugin</w:t>
      </w:r>
      <w:proofErr w:type="spellEnd"/>
      <w:r>
        <w:t xml:space="preserve"> segítségével</w:t>
      </w:r>
    </w:p>
    <w:p w14:paraId="1098671B" w14:textId="72549CAB" w:rsidR="00BF0AF0" w:rsidRDefault="00BF0AF0" w:rsidP="00290CCA">
      <w:pPr>
        <w:pStyle w:val="szdszveg"/>
        <w:numPr>
          <w:ilvl w:val="0"/>
          <w:numId w:val="21"/>
        </w:numPr>
      </w:pPr>
      <w:r>
        <w:t xml:space="preserve">SOAP </w:t>
      </w:r>
      <w:proofErr w:type="spellStart"/>
      <w:r>
        <w:t>helper</w:t>
      </w:r>
      <w:proofErr w:type="spellEnd"/>
      <w:r>
        <w:t xml:space="preserve"> megvalósítása (alapjai)</w:t>
      </w:r>
    </w:p>
    <w:p w14:paraId="531A224C" w14:textId="3E48F963" w:rsidR="00BF0AF0" w:rsidRDefault="00BF0AF0" w:rsidP="00290CCA">
      <w:pPr>
        <w:pStyle w:val="szdszveg"/>
        <w:numPr>
          <w:ilvl w:val="0"/>
          <w:numId w:val="21"/>
        </w:numPr>
      </w:pPr>
      <w:r>
        <w:t>CRUD menüpontok megvalósítása</w:t>
      </w:r>
    </w:p>
    <w:p w14:paraId="1E324610" w14:textId="6F531410" w:rsidR="00BF0AF0" w:rsidRPr="00290CCA" w:rsidRDefault="00BF0AF0" w:rsidP="00290CCA">
      <w:pPr>
        <w:pStyle w:val="szdszveg"/>
        <w:numPr>
          <w:ilvl w:val="0"/>
          <w:numId w:val="21"/>
        </w:numPr>
      </w:pPr>
      <w:r>
        <w:t>MNB letöltés megvalósítása</w:t>
      </w:r>
    </w:p>
    <w:sectPr w:rsidR="00BF0AF0" w:rsidRPr="00290CCA" w:rsidSect="00025E3D">
      <w:footerReference w:type="default" r:id="rId46"/>
      <w:footerReference w:type="first" r:id="rId47"/>
      <w:pgSz w:w="11906" w:h="16838" w:code="9"/>
      <w:pgMar w:top="1418" w:right="1418" w:bottom="1418" w:left="1418" w:header="709" w:footer="709" w:gutter="284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2E32C" w14:textId="77777777" w:rsidR="005C4D5B" w:rsidRDefault="005C4D5B" w:rsidP="00402F50">
      <w:r>
        <w:separator/>
      </w:r>
    </w:p>
  </w:endnote>
  <w:endnote w:type="continuationSeparator" w:id="0">
    <w:p w14:paraId="1FAB18C5" w14:textId="77777777" w:rsidR="005C4D5B" w:rsidRDefault="005C4D5B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63ECB42F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012362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46AE8" w14:textId="77777777" w:rsidR="005C4D5B" w:rsidRDefault="005C4D5B" w:rsidP="00402F50">
      <w:r>
        <w:separator/>
      </w:r>
    </w:p>
  </w:footnote>
  <w:footnote w:type="continuationSeparator" w:id="0">
    <w:p w14:paraId="2C9F3A48" w14:textId="77777777" w:rsidR="005C4D5B" w:rsidRDefault="005C4D5B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9341D"/>
    <w:multiLevelType w:val="hybridMultilevel"/>
    <w:tmpl w:val="091E2B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7276"/>
    <w:multiLevelType w:val="multilevel"/>
    <w:tmpl w:val="CBAC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17D32E3"/>
    <w:multiLevelType w:val="multilevel"/>
    <w:tmpl w:val="FB9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463C3592"/>
    <w:multiLevelType w:val="hybridMultilevel"/>
    <w:tmpl w:val="C09EF2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F5617"/>
    <w:multiLevelType w:val="hybridMultilevel"/>
    <w:tmpl w:val="D19491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1638D"/>
    <w:multiLevelType w:val="hybridMultilevel"/>
    <w:tmpl w:val="E3B2A374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6E296093"/>
    <w:multiLevelType w:val="hybridMultilevel"/>
    <w:tmpl w:val="3F4A74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C7B96"/>
    <w:multiLevelType w:val="hybridMultilevel"/>
    <w:tmpl w:val="F05485B6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756E5D6B"/>
    <w:multiLevelType w:val="hybridMultilevel"/>
    <w:tmpl w:val="45A077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90F53"/>
    <w:multiLevelType w:val="hybridMultilevel"/>
    <w:tmpl w:val="12801DB0"/>
    <w:lvl w:ilvl="0" w:tplc="040E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7EDE4D52"/>
    <w:multiLevelType w:val="hybridMultilevel"/>
    <w:tmpl w:val="201085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059455">
    <w:abstractNumId w:val="6"/>
  </w:num>
  <w:num w:numId="2" w16cid:durableId="515316338">
    <w:abstractNumId w:val="9"/>
  </w:num>
  <w:num w:numId="3" w16cid:durableId="735736523">
    <w:abstractNumId w:val="4"/>
  </w:num>
  <w:num w:numId="4" w16cid:durableId="408037616">
    <w:abstractNumId w:val="6"/>
  </w:num>
  <w:num w:numId="5" w16cid:durableId="714625817">
    <w:abstractNumId w:val="7"/>
  </w:num>
  <w:num w:numId="6" w16cid:durableId="384958476">
    <w:abstractNumId w:val="6"/>
    <w:lvlOverride w:ilvl="0">
      <w:startOverride w:val="1"/>
    </w:lvlOverride>
  </w:num>
  <w:num w:numId="7" w16cid:durableId="1400714213">
    <w:abstractNumId w:val="2"/>
  </w:num>
  <w:num w:numId="8" w16cid:durableId="1304042958">
    <w:abstractNumId w:val="2"/>
    <w:lvlOverride w:ilvl="0">
      <w:startOverride w:val="1"/>
    </w:lvlOverride>
  </w:num>
  <w:num w:numId="9" w16cid:durableId="116028822">
    <w:abstractNumId w:val="6"/>
    <w:lvlOverride w:ilvl="0">
      <w:startOverride w:val="1"/>
    </w:lvlOverride>
  </w:num>
  <w:num w:numId="10" w16cid:durableId="326129256">
    <w:abstractNumId w:val="9"/>
    <w:lvlOverride w:ilvl="0">
      <w:startOverride w:val="1"/>
    </w:lvlOverride>
  </w:num>
  <w:num w:numId="11" w16cid:durableId="412246421">
    <w:abstractNumId w:val="9"/>
    <w:lvlOverride w:ilvl="0">
      <w:startOverride w:val="1"/>
    </w:lvlOverride>
  </w:num>
  <w:num w:numId="12" w16cid:durableId="1610241537">
    <w:abstractNumId w:val="9"/>
    <w:lvlOverride w:ilvl="0">
      <w:startOverride w:val="1"/>
    </w:lvlOverride>
  </w:num>
  <w:num w:numId="13" w16cid:durableId="849956144">
    <w:abstractNumId w:val="9"/>
  </w:num>
  <w:num w:numId="14" w16cid:durableId="677922739">
    <w:abstractNumId w:val="9"/>
    <w:lvlOverride w:ilvl="0">
      <w:startOverride w:val="1"/>
    </w:lvlOverride>
  </w:num>
  <w:num w:numId="15" w16cid:durableId="249200229">
    <w:abstractNumId w:val="3"/>
  </w:num>
  <w:num w:numId="16" w16cid:durableId="1092435601">
    <w:abstractNumId w:val="15"/>
  </w:num>
  <w:num w:numId="17" w16cid:durableId="1622765929">
    <w:abstractNumId w:val="5"/>
  </w:num>
  <w:num w:numId="18" w16cid:durableId="935164768">
    <w:abstractNumId w:val="1"/>
  </w:num>
  <w:num w:numId="19" w16cid:durableId="1188912787">
    <w:abstractNumId w:val="11"/>
  </w:num>
  <w:num w:numId="20" w16cid:durableId="2116174407">
    <w:abstractNumId w:val="13"/>
  </w:num>
  <w:num w:numId="21" w16cid:durableId="372000487">
    <w:abstractNumId w:val="10"/>
  </w:num>
  <w:num w:numId="22" w16cid:durableId="1178078908">
    <w:abstractNumId w:val="12"/>
  </w:num>
  <w:num w:numId="23" w16cid:durableId="685718636">
    <w:abstractNumId w:val="8"/>
  </w:num>
  <w:num w:numId="24" w16cid:durableId="1444498330">
    <w:abstractNumId w:val="0"/>
  </w:num>
  <w:num w:numId="25" w16cid:durableId="328945525">
    <w:abstractNumId w:val="16"/>
  </w:num>
  <w:num w:numId="26" w16cid:durableId="14860431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2362"/>
    <w:rsid w:val="0001538C"/>
    <w:rsid w:val="00025E3D"/>
    <w:rsid w:val="0003142F"/>
    <w:rsid w:val="00032C0B"/>
    <w:rsid w:val="00036055"/>
    <w:rsid w:val="00056DF2"/>
    <w:rsid w:val="000638B8"/>
    <w:rsid w:val="000730E4"/>
    <w:rsid w:val="00083CA1"/>
    <w:rsid w:val="00086913"/>
    <w:rsid w:val="000A0FF7"/>
    <w:rsid w:val="000A13A3"/>
    <w:rsid w:val="000A4E1F"/>
    <w:rsid w:val="000B54A5"/>
    <w:rsid w:val="000B59BE"/>
    <w:rsid w:val="000C7BCF"/>
    <w:rsid w:val="000E24F0"/>
    <w:rsid w:val="000F4D49"/>
    <w:rsid w:val="0010025D"/>
    <w:rsid w:val="00113495"/>
    <w:rsid w:val="00130CB1"/>
    <w:rsid w:val="00142141"/>
    <w:rsid w:val="00182EC8"/>
    <w:rsid w:val="001C0AE0"/>
    <w:rsid w:val="001C4188"/>
    <w:rsid w:val="001C6720"/>
    <w:rsid w:val="001C673C"/>
    <w:rsid w:val="001C7F5D"/>
    <w:rsid w:val="001F0736"/>
    <w:rsid w:val="001F50A6"/>
    <w:rsid w:val="00203A33"/>
    <w:rsid w:val="0021040A"/>
    <w:rsid w:val="0022549B"/>
    <w:rsid w:val="002670F2"/>
    <w:rsid w:val="00267D3B"/>
    <w:rsid w:val="00270C02"/>
    <w:rsid w:val="00290CCA"/>
    <w:rsid w:val="002B2134"/>
    <w:rsid w:val="002B36A0"/>
    <w:rsid w:val="002D35FE"/>
    <w:rsid w:val="002E35EC"/>
    <w:rsid w:val="002E7073"/>
    <w:rsid w:val="002F4136"/>
    <w:rsid w:val="00301541"/>
    <w:rsid w:val="00303042"/>
    <w:rsid w:val="00307F66"/>
    <w:rsid w:val="0031358B"/>
    <w:rsid w:val="003156EC"/>
    <w:rsid w:val="00316151"/>
    <w:rsid w:val="0032423C"/>
    <w:rsid w:val="0034167D"/>
    <w:rsid w:val="00352069"/>
    <w:rsid w:val="00357D0D"/>
    <w:rsid w:val="003A243D"/>
    <w:rsid w:val="003B125B"/>
    <w:rsid w:val="003B1866"/>
    <w:rsid w:val="003E619A"/>
    <w:rsid w:val="0040218F"/>
    <w:rsid w:val="00402F50"/>
    <w:rsid w:val="00405EB7"/>
    <w:rsid w:val="0040660C"/>
    <w:rsid w:val="004116B9"/>
    <w:rsid w:val="00443E27"/>
    <w:rsid w:val="00445A1E"/>
    <w:rsid w:val="0045049A"/>
    <w:rsid w:val="0045478F"/>
    <w:rsid w:val="00456768"/>
    <w:rsid w:val="00467A2A"/>
    <w:rsid w:val="00473888"/>
    <w:rsid w:val="00481C13"/>
    <w:rsid w:val="004914CD"/>
    <w:rsid w:val="00494EA7"/>
    <w:rsid w:val="004960DD"/>
    <w:rsid w:val="004C7BE7"/>
    <w:rsid w:val="004D0956"/>
    <w:rsid w:val="004D2451"/>
    <w:rsid w:val="004D5CBE"/>
    <w:rsid w:val="004E5FBA"/>
    <w:rsid w:val="00507543"/>
    <w:rsid w:val="005148DB"/>
    <w:rsid w:val="00526509"/>
    <w:rsid w:val="005276F1"/>
    <w:rsid w:val="00533EAC"/>
    <w:rsid w:val="00534E32"/>
    <w:rsid w:val="00537E8D"/>
    <w:rsid w:val="00543EE0"/>
    <w:rsid w:val="00556B13"/>
    <w:rsid w:val="005841D2"/>
    <w:rsid w:val="00597E28"/>
    <w:rsid w:val="005A604D"/>
    <w:rsid w:val="005B0839"/>
    <w:rsid w:val="005B52A1"/>
    <w:rsid w:val="005B7192"/>
    <w:rsid w:val="005C2E49"/>
    <w:rsid w:val="005C4D5B"/>
    <w:rsid w:val="005D5CEE"/>
    <w:rsid w:val="005D62D9"/>
    <w:rsid w:val="0063280A"/>
    <w:rsid w:val="006401F4"/>
    <w:rsid w:val="006458E3"/>
    <w:rsid w:val="00680CD7"/>
    <w:rsid w:val="00681B86"/>
    <w:rsid w:val="006825D3"/>
    <w:rsid w:val="00693FD2"/>
    <w:rsid w:val="00697A9B"/>
    <w:rsid w:val="006A4F4E"/>
    <w:rsid w:val="006B287E"/>
    <w:rsid w:val="006B52C9"/>
    <w:rsid w:val="006D0D37"/>
    <w:rsid w:val="006E2770"/>
    <w:rsid w:val="006F230B"/>
    <w:rsid w:val="00746E47"/>
    <w:rsid w:val="00757BC5"/>
    <w:rsid w:val="007B09F2"/>
    <w:rsid w:val="007D0F12"/>
    <w:rsid w:val="007E4513"/>
    <w:rsid w:val="007E7D34"/>
    <w:rsid w:val="00824167"/>
    <w:rsid w:val="00826A39"/>
    <w:rsid w:val="00842494"/>
    <w:rsid w:val="00845126"/>
    <w:rsid w:val="008616F8"/>
    <w:rsid w:val="008626B6"/>
    <w:rsid w:val="008A6C96"/>
    <w:rsid w:val="008B1AB2"/>
    <w:rsid w:val="008B6694"/>
    <w:rsid w:val="008C3D48"/>
    <w:rsid w:val="008E00D2"/>
    <w:rsid w:val="008E2628"/>
    <w:rsid w:val="008F3970"/>
    <w:rsid w:val="008F473A"/>
    <w:rsid w:val="00926629"/>
    <w:rsid w:val="009361C4"/>
    <w:rsid w:val="0094077D"/>
    <w:rsid w:val="00950F31"/>
    <w:rsid w:val="00954972"/>
    <w:rsid w:val="00954F25"/>
    <w:rsid w:val="00973BA9"/>
    <w:rsid w:val="00974394"/>
    <w:rsid w:val="00974A4F"/>
    <w:rsid w:val="009A04CC"/>
    <w:rsid w:val="009A06D8"/>
    <w:rsid w:val="009B4476"/>
    <w:rsid w:val="009B5D79"/>
    <w:rsid w:val="009C7262"/>
    <w:rsid w:val="009D5E8B"/>
    <w:rsid w:val="009F5597"/>
    <w:rsid w:val="00A0050F"/>
    <w:rsid w:val="00A03A72"/>
    <w:rsid w:val="00A1226E"/>
    <w:rsid w:val="00A12C1B"/>
    <w:rsid w:val="00A33C17"/>
    <w:rsid w:val="00A6121C"/>
    <w:rsid w:val="00A6211D"/>
    <w:rsid w:val="00A6310D"/>
    <w:rsid w:val="00A72F2E"/>
    <w:rsid w:val="00A75FC3"/>
    <w:rsid w:val="00A90050"/>
    <w:rsid w:val="00AB5F43"/>
    <w:rsid w:val="00AC247F"/>
    <w:rsid w:val="00AC651D"/>
    <w:rsid w:val="00AD77F8"/>
    <w:rsid w:val="00AE0F4B"/>
    <w:rsid w:val="00AE49E0"/>
    <w:rsid w:val="00AF1F26"/>
    <w:rsid w:val="00B02692"/>
    <w:rsid w:val="00B1628F"/>
    <w:rsid w:val="00B2740D"/>
    <w:rsid w:val="00B34CA8"/>
    <w:rsid w:val="00B52BCC"/>
    <w:rsid w:val="00B81C16"/>
    <w:rsid w:val="00B86236"/>
    <w:rsid w:val="00BC1D68"/>
    <w:rsid w:val="00BC55D0"/>
    <w:rsid w:val="00BD7615"/>
    <w:rsid w:val="00BE59FE"/>
    <w:rsid w:val="00BF0AF0"/>
    <w:rsid w:val="00BF10E4"/>
    <w:rsid w:val="00BF51AB"/>
    <w:rsid w:val="00C041FB"/>
    <w:rsid w:val="00C05D63"/>
    <w:rsid w:val="00C106BE"/>
    <w:rsid w:val="00C15EB7"/>
    <w:rsid w:val="00C42628"/>
    <w:rsid w:val="00C47342"/>
    <w:rsid w:val="00C52E7A"/>
    <w:rsid w:val="00C55637"/>
    <w:rsid w:val="00C55E58"/>
    <w:rsid w:val="00C56096"/>
    <w:rsid w:val="00C56E0B"/>
    <w:rsid w:val="00C8527B"/>
    <w:rsid w:val="00C910EF"/>
    <w:rsid w:val="00C934EB"/>
    <w:rsid w:val="00CB05BC"/>
    <w:rsid w:val="00CB2B92"/>
    <w:rsid w:val="00CD37BA"/>
    <w:rsid w:val="00CD6F63"/>
    <w:rsid w:val="00CE463A"/>
    <w:rsid w:val="00D2466E"/>
    <w:rsid w:val="00D26B5E"/>
    <w:rsid w:val="00D30A73"/>
    <w:rsid w:val="00D346A0"/>
    <w:rsid w:val="00D62D1C"/>
    <w:rsid w:val="00D71140"/>
    <w:rsid w:val="00DA7F31"/>
    <w:rsid w:val="00DB12A0"/>
    <w:rsid w:val="00DB5C91"/>
    <w:rsid w:val="00DB720A"/>
    <w:rsid w:val="00DC0199"/>
    <w:rsid w:val="00DC331C"/>
    <w:rsid w:val="00DD6474"/>
    <w:rsid w:val="00DE23EF"/>
    <w:rsid w:val="00DE3BF5"/>
    <w:rsid w:val="00DF09E2"/>
    <w:rsid w:val="00DF2CFE"/>
    <w:rsid w:val="00DF3F7D"/>
    <w:rsid w:val="00DF75A4"/>
    <w:rsid w:val="00E15CEA"/>
    <w:rsid w:val="00E3627F"/>
    <w:rsid w:val="00E444DB"/>
    <w:rsid w:val="00E625C2"/>
    <w:rsid w:val="00E673D8"/>
    <w:rsid w:val="00E739BF"/>
    <w:rsid w:val="00E8128C"/>
    <w:rsid w:val="00EA130B"/>
    <w:rsid w:val="00EA5D04"/>
    <w:rsid w:val="00ED17DF"/>
    <w:rsid w:val="00EE749F"/>
    <w:rsid w:val="00EF0431"/>
    <w:rsid w:val="00EF4DA3"/>
    <w:rsid w:val="00EF77FA"/>
    <w:rsid w:val="00F01BCD"/>
    <w:rsid w:val="00F03B77"/>
    <w:rsid w:val="00F0583F"/>
    <w:rsid w:val="00F12FD5"/>
    <w:rsid w:val="00F15460"/>
    <w:rsid w:val="00F225E4"/>
    <w:rsid w:val="00F31089"/>
    <w:rsid w:val="00F37E77"/>
    <w:rsid w:val="00F42446"/>
    <w:rsid w:val="00F509ED"/>
    <w:rsid w:val="00F57F44"/>
    <w:rsid w:val="00F61E05"/>
    <w:rsid w:val="00F802FB"/>
    <w:rsid w:val="00F843CC"/>
    <w:rsid w:val="00F909C9"/>
    <w:rsid w:val="00F91F91"/>
    <w:rsid w:val="00F94734"/>
    <w:rsid w:val="00FA7DD9"/>
    <w:rsid w:val="00FC43E2"/>
    <w:rsid w:val="00FD5370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15C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15CE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34CA8"/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34CA8"/>
    <w:rPr>
      <w:rFonts w:ascii="Consolas" w:hAnsi="Consolas" w:cstheme="minorBidi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B34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1" Type="http://schemas.openxmlformats.org/officeDocument/2006/relationships/image" Target="media/image1.png"/><Relationship Id="rId24" Type="http://schemas.openxmlformats.org/officeDocument/2006/relationships/hyperlink" Target="http://www.mnb.hu/arfolyamok.asmx?wsdl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yperlink" Target="https://github.com/BobessA/Java_Forin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3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s://github.com/oanda/v20-java/tree/master/src/com/oanda/v20" TargetMode="External"/><Relationship Id="rId38" Type="http://schemas.openxmlformats.org/officeDocument/2006/relationships/image" Target="media/image26.png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</Template>
  <TotalTime>264</TotalTime>
  <Pages>21</Pages>
  <Words>2427</Words>
  <Characters>16754</Characters>
  <Application>Microsoft Office Word</Application>
  <DocSecurity>0</DocSecurity>
  <Lines>139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Sándor Adrián</cp:lastModifiedBy>
  <cp:revision>27</cp:revision>
  <cp:lastPrinted>2024-11-28T22:12:00Z</cp:lastPrinted>
  <dcterms:created xsi:type="dcterms:W3CDTF">2022-04-28T10:09:00Z</dcterms:created>
  <dcterms:modified xsi:type="dcterms:W3CDTF">2024-12-01T15:07:00Z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